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BCBB0" w14:textId="77777777" w:rsidR="00C26D45" w:rsidRDefault="00514FD0" w:rsidP="00514FD0">
      <w:pPr>
        <w:pStyle w:val="Heading1"/>
      </w:pPr>
      <w:r>
        <w:rPr>
          <w:rFonts w:hint="eastAsia"/>
        </w:rPr>
        <w:t>개념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</w:p>
    <w:p w14:paraId="5FD20FB4" w14:textId="77777777" w:rsidR="00C26D45" w:rsidRDefault="00C26D45" w:rsidP="00C26D45"/>
    <w:p w14:paraId="18B15478" w14:textId="77777777" w:rsidR="00514FD0" w:rsidRDefault="00514FD0" w:rsidP="00514FD0">
      <w:pPr>
        <w:pStyle w:val="Heading2"/>
      </w:pPr>
      <w:r>
        <w:rPr>
          <w:rFonts w:hint="eastAsia"/>
        </w:rPr>
        <w:t>파라미터 전달</w:t>
      </w:r>
    </w:p>
    <w:p w14:paraId="66023E88" w14:textId="77777777" w:rsidR="00514FD0" w:rsidRDefault="00514FD0" w:rsidP="00C26D45">
      <w:r>
        <w:rPr>
          <w:rFonts w:hint="eastAsia"/>
        </w:rPr>
        <w:t>메소드 파라미터로 변수를 전달했을 경우에,</w:t>
      </w:r>
      <w:r>
        <w:t xml:space="preserve"> </w:t>
      </w:r>
      <w:r>
        <w:rPr>
          <w:rFonts w:hint="eastAsia"/>
        </w:rPr>
        <w:t>그 변수의 값이 변경될 수 있는가?</w:t>
      </w:r>
    </w:p>
    <w:p w14:paraId="7F25D76C" w14:textId="77777777" w:rsidR="00514FD0" w:rsidRDefault="00514FD0" w:rsidP="00C26D45">
      <w:r>
        <w:rPr>
          <w:rFonts w:hint="eastAsia"/>
        </w:rPr>
        <w:t>예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14FD0" w14:paraId="170DC7A4" w14:textId="77777777" w:rsidTr="00514FD0">
        <w:tc>
          <w:tcPr>
            <w:tcW w:w="10456" w:type="dxa"/>
          </w:tcPr>
          <w:p w14:paraId="69C63947" w14:textId="77777777" w:rsidR="00514FD0" w:rsidRDefault="00514FD0" w:rsidP="00C26D45">
            <w:r>
              <w:t xml:space="preserve">public static void </w:t>
            </w:r>
            <w:r>
              <w:rPr>
                <w:rFonts w:hint="eastAsia"/>
              </w:rPr>
              <w:t>m</w:t>
            </w:r>
            <w:r>
              <w:t>ain(String[] args) {</w:t>
            </w:r>
          </w:p>
          <w:p w14:paraId="74903A1F" w14:textId="77777777" w:rsidR="00514FD0" w:rsidRDefault="00514FD0" w:rsidP="00C26D45">
            <w:r>
              <w:t xml:space="preserve">  </w:t>
            </w:r>
            <w:r>
              <w:rPr>
                <w:rFonts w:hint="eastAsia"/>
              </w:rPr>
              <w:t>i</w:t>
            </w:r>
            <w:r>
              <w:t>nt a = 3;</w:t>
            </w:r>
          </w:p>
          <w:p w14:paraId="5C12B597" w14:textId="77777777" w:rsidR="00514FD0" w:rsidRDefault="00514FD0" w:rsidP="00C26D45">
            <w:r>
              <w:t xml:space="preserve">  </w:t>
            </w:r>
            <w:r>
              <w:rPr>
                <w:rFonts w:hint="eastAsia"/>
              </w:rPr>
              <w:t>m</w:t>
            </w:r>
            <w:r>
              <w:t>ethod1(a);</w:t>
            </w:r>
          </w:p>
          <w:p w14:paraId="54CD4549" w14:textId="77777777" w:rsidR="00514FD0" w:rsidRDefault="00514FD0" w:rsidP="00C26D45">
            <w:r>
              <w:t xml:space="preserve">  </w:t>
            </w:r>
            <w:r>
              <w:rPr>
                <w:rFonts w:hint="eastAsia"/>
              </w:rPr>
              <w:t>S</w:t>
            </w:r>
            <w:r>
              <w:t>ystem.out.print(a);</w:t>
            </w:r>
          </w:p>
          <w:p w14:paraId="61E7DCC8" w14:textId="77777777" w:rsidR="00514FD0" w:rsidRDefault="00514FD0" w:rsidP="00C26D45">
            <w:r>
              <w:rPr>
                <w:rFonts w:hint="eastAsia"/>
              </w:rPr>
              <w:t>}</w:t>
            </w:r>
          </w:p>
        </w:tc>
      </w:tr>
    </w:tbl>
    <w:p w14:paraId="06B09009" w14:textId="77777777" w:rsidR="00514FD0" w:rsidRDefault="00514FD0" w:rsidP="00C26D45">
      <w:r>
        <w:rPr>
          <w:rFonts w:hint="eastAsia"/>
        </w:rPr>
        <w:t>위 코드의 실행 결과 출력은</w:t>
      </w:r>
      <w:r>
        <w:t xml:space="preserve"> method1</w:t>
      </w:r>
      <w:r>
        <w:rPr>
          <w:rFonts w:hint="eastAsia"/>
        </w:rPr>
        <w:t xml:space="preserve">의 구현과 무관하게 언제나 </w:t>
      </w:r>
      <w:r>
        <w:t xml:space="preserve">3 </w:t>
      </w:r>
      <w:r>
        <w:rPr>
          <w:rFonts w:hint="eastAsia"/>
        </w:rPr>
        <w:t>인가?</w:t>
      </w:r>
    </w:p>
    <w:p w14:paraId="3E925840" w14:textId="77777777" w:rsidR="00C26D45" w:rsidRPr="00514FD0" w:rsidRDefault="00C26D45" w:rsidP="00C26D45"/>
    <w:p w14:paraId="0F5064D2" w14:textId="77777777" w:rsidR="00C26D45" w:rsidRDefault="00C26D45" w:rsidP="00C26D45"/>
    <w:p w14:paraId="1A389067" w14:textId="77777777" w:rsidR="00C26D45" w:rsidRDefault="00514FD0" w:rsidP="00514FD0">
      <w:pPr>
        <w:pStyle w:val="Heading2"/>
      </w:pPr>
      <w:r>
        <w:rPr>
          <w:rFonts w:hint="eastAsia"/>
        </w:rPr>
        <w:t>파라미터 전달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14FD0" w14:paraId="5430B9D1" w14:textId="77777777" w:rsidTr="00514FD0">
        <w:tc>
          <w:tcPr>
            <w:tcW w:w="10456" w:type="dxa"/>
          </w:tcPr>
          <w:p w14:paraId="0708772B" w14:textId="77777777" w:rsidR="00514FD0" w:rsidRDefault="00514FD0" w:rsidP="00514FD0">
            <w:r>
              <w:t xml:space="preserve">public static void </w:t>
            </w:r>
            <w:r>
              <w:rPr>
                <w:rFonts w:hint="eastAsia"/>
              </w:rPr>
              <w:t>m</w:t>
            </w:r>
            <w:r>
              <w:t>ain(String[] args) {</w:t>
            </w:r>
          </w:p>
          <w:p w14:paraId="6AD0657D" w14:textId="77777777" w:rsidR="00514FD0" w:rsidRDefault="00514FD0" w:rsidP="00514FD0">
            <w:r>
              <w:t xml:space="preserve">  </w:t>
            </w:r>
            <w:r>
              <w:rPr>
                <w:rFonts w:hint="eastAsia"/>
              </w:rPr>
              <w:t>P</w:t>
            </w:r>
            <w:r>
              <w:t>erson p = new Person();</w:t>
            </w:r>
          </w:p>
          <w:p w14:paraId="57D26771" w14:textId="77777777" w:rsidR="00514FD0" w:rsidRDefault="00514FD0" w:rsidP="00514FD0">
            <w:r>
              <w:t xml:space="preserve">  p.age = 3;</w:t>
            </w:r>
          </w:p>
          <w:p w14:paraId="3DD73DC8" w14:textId="77777777" w:rsidR="00514FD0" w:rsidRDefault="00514FD0" w:rsidP="00514FD0">
            <w:r>
              <w:t xml:space="preserve">  </w:t>
            </w:r>
            <w:r>
              <w:rPr>
                <w:rFonts w:hint="eastAsia"/>
              </w:rPr>
              <w:t>m</w:t>
            </w:r>
            <w:r>
              <w:t>ethod2(p);</w:t>
            </w:r>
          </w:p>
          <w:p w14:paraId="0569F26F" w14:textId="77777777" w:rsidR="00514FD0" w:rsidRDefault="00514FD0" w:rsidP="00514FD0">
            <w:r>
              <w:t xml:space="preserve">  </w:t>
            </w:r>
            <w:r>
              <w:rPr>
                <w:rFonts w:hint="eastAsia"/>
              </w:rPr>
              <w:t>S</w:t>
            </w:r>
            <w:r>
              <w:t>ystem.out.print(p.age);</w:t>
            </w:r>
          </w:p>
          <w:p w14:paraId="4C863875" w14:textId="77777777" w:rsidR="00514FD0" w:rsidRDefault="00514FD0" w:rsidP="00514FD0">
            <w:r>
              <w:rPr>
                <w:rFonts w:hint="eastAsia"/>
              </w:rPr>
              <w:t>}</w:t>
            </w:r>
          </w:p>
        </w:tc>
      </w:tr>
    </w:tbl>
    <w:p w14:paraId="6C55748B" w14:textId="77777777" w:rsidR="00514FD0" w:rsidRDefault="00514FD0" w:rsidP="00514FD0">
      <w:r>
        <w:rPr>
          <w:rFonts w:hint="eastAsia"/>
        </w:rPr>
        <w:t>위 코드의 실행 결과 출력은</w:t>
      </w:r>
      <w:r>
        <w:t xml:space="preserve"> method2</w:t>
      </w:r>
      <w:r>
        <w:rPr>
          <w:rFonts w:hint="eastAsia"/>
        </w:rPr>
        <w:t xml:space="preserve">의 구현과 무관하게 언제나 </w:t>
      </w:r>
      <w:r>
        <w:t xml:space="preserve">3 </w:t>
      </w:r>
      <w:r>
        <w:rPr>
          <w:rFonts w:hint="eastAsia"/>
        </w:rPr>
        <w:t>인가?</w:t>
      </w:r>
    </w:p>
    <w:p w14:paraId="2564EEBC" w14:textId="77777777" w:rsidR="00514FD0" w:rsidRPr="00514FD0" w:rsidRDefault="00514FD0" w:rsidP="00514FD0"/>
    <w:p w14:paraId="2C276E0D" w14:textId="77777777" w:rsidR="00514FD0" w:rsidRDefault="00514FD0" w:rsidP="00514FD0"/>
    <w:p w14:paraId="7FB5B4B2" w14:textId="77777777" w:rsidR="00514FD0" w:rsidRDefault="00514FD0" w:rsidP="00514FD0">
      <w:pPr>
        <w:pStyle w:val="Heading2"/>
      </w:pPr>
      <w:r>
        <w:rPr>
          <w:rFonts w:hint="eastAsia"/>
        </w:rPr>
        <w:t>파라미터 전달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14FD0" w14:paraId="3F66534E" w14:textId="77777777" w:rsidTr="00514FD0">
        <w:tc>
          <w:tcPr>
            <w:tcW w:w="10456" w:type="dxa"/>
          </w:tcPr>
          <w:p w14:paraId="78E217E8" w14:textId="77777777" w:rsidR="00514FD0" w:rsidRDefault="00514FD0" w:rsidP="00514FD0">
            <w:r>
              <w:t xml:space="preserve">public static void </w:t>
            </w:r>
            <w:r>
              <w:rPr>
                <w:rFonts w:hint="eastAsia"/>
              </w:rPr>
              <w:t>m</w:t>
            </w:r>
            <w:r>
              <w:t>ain(String[] args) {</w:t>
            </w:r>
          </w:p>
          <w:p w14:paraId="14BC1A3E" w14:textId="77777777" w:rsidR="00514FD0" w:rsidRDefault="00514FD0" w:rsidP="00514FD0">
            <w:r>
              <w:t xml:space="preserve">  String s = "hello";</w:t>
            </w:r>
          </w:p>
          <w:p w14:paraId="0F4772DA" w14:textId="77777777" w:rsidR="00514FD0" w:rsidRDefault="00514FD0" w:rsidP="00514FD0">
            <w:r>
              <w:t xml:space="preserve">  </w:t>
            </w:r>
            <w:r>
              <w:rPr>
                <w:rFonts w:hint="eastAsia"/>
              </w:rPr>
              <w:t>m</w:t>
            </w:r>
            <w:r>
              <w:t>ethod3(s);</w:t>
            </w:r>
          </w:p>
          <w:p w14:paraId="430DBCC2" w14:textId="77777777" w:rsidR="00514FD0" w:rsidRDefault="00514FD0" w:rsidP="00514FD0">
            <w:r>
              <w:t xml:space="preserve">  </w:t>
            </w:r>
            <w:r>
              <w:rPr>
                <w:rFonts w:hint="eastAsia"/>
              </w:rPr>
              <w:t>S</w:t>
            </w:r>
            <w:r>
              <w:t>ystem.out.print(s);</w:t>
            </w:r>
          </w:p>
          <w:p w14:paraId="010F34B9" w14:textId="77777777" w:rsidR="00514FD0" w:rsidRDefault="00514FD0" w:rsidP="00514FD0">
            <w:r>
              <w:rPr>
                <w:rFonts w:hint="eastAsia"/>
              </w:rPr>
              <w:t>}</w:t>
            </w:r>
          </w:p>
        </w:tc>
      </w:tr>
    </w:tbl>
    <w:p w14:paraId="5396B6B8" w14:textId="77777777" w:rsidR="00514FD0" w:rsidRDefault="00514FD0" w:rsidP="00514FD0">
      <w:r>
        <w:rPr>
          <w:rFonts w:hint="eastAsia"/>
        </w:rPr>
        <w:t>위 코드의 실행 결과 출력은</w:t>
      </w:r>
      <w:r>
        <w:t xml:space="preserve"> method3</w:t>
      </w:r>
      <w:r>
        <w:rPr>
          <w:rFonts w:hint="eastAsia"/>
        </w:rPr>
        <w:t xml:space="preserve">의 구현과 무관하게 언제나 </w:t>
      </w:r>
      <w:r>
        <w:t xml:space="preserve">hello </w:t>
      </w:r>
      <w:r>
        <w:rPr>
          <w:rFonts w:hint="eastAsia"/>
        </w:rPr>
        <w:t>인가?</w:t>
      </w:r>
    </w:p>
    <w:p w14:paraId="57EC9EEA" w14:textId="77777777" w:rsidR="00514FD0" w:rsidRPr="00514FD0" w:rsidRDefault="00514FD0" w:rsidP="00514FD0"/>
    <w:p w14:paraId="2B994A54" w14:textId="2AB351C7" w:rsidR="00514FD0" w:rsidRDefault="00514FD0" w:rsidP="00514FD0"/>
    <w:p w14:paraId="3C5504E7" w14:textId="2E0FDF9F" w:rsidR="008D4C69" w:rsidRDefault="008D4C69" w:rsidP="008D4C69">
      <w:pPr>
        <w:pStyle w:val="Heading2"/>
      </w:pPr>
      <w:r>
        <w:rPr>
          <w:rFonts w:hint="eastAsia"/>
        </w:rPr>
        <w:t>e</w:t>
      </w:r>
      <w:r>
        <w:t>quality</w:t>
      </w:r>
      <w:r>
        <w:rPr>
          <w:rFonts w:hint="eastAsia"/>
        </w:rPr>
        <w:t xml:space="preserve">와 </w:t>
      </w:r>
      <w:r>
        <w:t>identity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B25107" w14:paraId="376FD86F" w14:textId="77777777" w:rsidTr="00B25107">
        <w:tc>
          <w:tcPr>
            <w:tcW w:w="10456" w:type="dxa"/>
          </w:tcPr>
          <w:p w14:paraId="58CDB184" w14:textId="77777777" w:rsidR="00B25107" w:rsidRDefault="00B25107" w:rsidP="00B2510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6200CC3" w14:textId="4C28123B" w:rsidR="00B25107" w:rsidRDefault="00B25107" w:rsidP="00B2510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6A3E3E"/>
                <w:kern w:val="0"/>
                <w:szCs w:val="20"/>
              </w:rPr>
              <w:t>s1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"hello"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6967FAF" w14:textId="57C9A3C7" w:rsidR="00B25107" w:rsidRPr="00B25107" w:rsidRDefault="00B25107" w:rsidP="00B2510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B25107"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 w:rsidRPr="00B25107">
              <w:rPr>
                <w:rFonts w:cs="굴림체"/>
                <w:color w:val="6A3E3E"/>
                <w:kern w:val="0"/>
                <w:szCs w:val="20"/>
              </w:rPr>
              <w:t>s2</w:t>
            </w:r>
            <w:r w:rsidRPr="00B25107"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 w:rsidRPr="00B25107">
              <w:rPr>
                <w:rFonts w:cs="굴림체"/>
                <w:color w:val="2A00FF"/>
                <w:kern w:val="0"/>
                <w:szCs w:val="20"/>
              </w:rPr>
              <w:t>"HELLO"</w:t>
            </w:r>
            <w:r w:rsidRPr="00B25107"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6AD5D88" w14:textId="6BE218C7" w:rsidR="00B25107" w:rsidRDefault="00B25107" w:rsidP="00B2510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6A3E3E"/>
                <w:kern w:val="0"/>
                <w:szCs w:val="20"/>
              </w:rPr>
              <w:t>s3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s2</w:t>
            </w:r>
            <w:r>
              <w:rPr>
                <w:rFonts w:cs="굴림체"/>
                <w:color w:val="000000"/>
                <w:kern w:val="0"/>
                <w:szCs w:val="20"/>
              </w:rPr>
              <w:t>.toLowerCase();</w:t>
            </w:r>
          </w:p>
          <w:p w14:paraId="43E9CEBF" w14:textId="77777777" w:rsidR="00B25107" w:rsidRDefault="00B25107" w:rsidP="00B2510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7BAD52E5" w14:textId="040D91C2" w:rsidR="00B25107" w:rsidRDefault="00B25107" w:rsidP="00B2510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cs="굴림체"/>
                <w:color w:val="6A3E3E"/>
                <w:kern w:val="0"/>
                <w:szCs w:val="20"/>
              </w:rPr>
              <w:t>s3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);      </w:t>
            </w:r>
            <w:r>
              <w:rPr>
                <w:rFonts w:cs="굴림체"/>
                <w:color w:val="3F7F5F"/>
                <w:kern w:val="0"/>
                <w:szCs w:val="20"/>
              </w:rPr>
              <w:t>// (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가</w:t>
            </w:r>
            <w:r>
              <w:rPr>
                <w:rFonts w:cs="굴림체"/>
                <w:color w:val="3F7F5F"/>
                <w:kern w:val="0"/>
                <w:szCs w:val="20"/>
              </w:rPr>
              <w:t>)</w:t>
            </w:r>
          </w:p>
          <w:p w14:paraId="43520F68" w14:textId="0800EF4E" w:rsidR="00B25107" w:rsidRDefault="00B25107" w:rsidP="00B2510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s1</w:t>
            </w:r>
            <w:r>
              <w:rPr>
                <w:rFonts w:cs="굴림체"/>
                <w:color w:val="000000"/>
                <w:kern w:val="0"/>
                <w:szCs w:val="20"/>
              </w:rPr>
              <w:t>.equals(</w:t>
            </w:r>
            <w:r>
              <w:rPr>
                <w:rFonts w:cs="굴림체"/>
                <w:color w:val="6A3E3E"/>
                <w:kern w:val="0"/>
                <w:szCs w:val="20"/>
              </w:rPr>
              <w:t>s3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)); </w:t>
            </w:r>
            <w:r>
              <w:rPr>
                <w:rFonts w:cs="굴림체"/>
                <w:color w:val="3F7F5F"/>
                <w:kern w:val="0"/>
                <w:szCs w:val="20"/>
              </w:rPr>
              <w:t>// (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나</w:t>
            </w:r>
            <w:r>
              <w:rPr>
                <w:rFonts w:cs="굴림체"/>
                <w:color w:val="3F7F5F"/>
                <w:kern w:val="0"/>
                <w:szCs w:val="20"/>
              </w:rPr>
              <w:t>)</w:t>
            </w:r>
          </w:p>
          <w:p w14:paraId="7D50E880" w14:textId="4CE1518A" w:rsidR="00B25107" w:rsidRDefault="00B25107" w:rsidP="00B25107"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320290C2" w14:textId="3C5E06EF" w:rsidR="008D4C69" w:rsidRDefault="00B25107" w:rsidP="008D4C69">
      <w:r>
        <w:rPr>
          <w:rFonts w:hint="eastAsia"/>
        </w:rPr>
        <w:t xml:space="preserve">(가)에서 출력이 </w:t>
      </w:r>
      <w:r>
        <w:t>false</w:t>
      </w:r>
      <w:r>
        <w:rPr>
          <w:rFonts w:hint="eastAsia"/>
        </w:rPr>
        <w:t xml:space="preserve"> 인 이유를 설명하라</w:t>
      </w:r>
    </w:p>
    <w:p w14:paraId="7E3CCFBF" w14:textId="553BF12D" w:rsidR="00B25107" w:rsidRDefault="00B25107" w:rsidP="008D4C69">
      <w:r>
        <w:rPr>
          <w:rFonts w:hint="eastAsia"/>
        </w:rPr>
        <w:t xml:space="preserve">(나)에서 출력이 </w:t>
      </w:r>
      <w:r>
        <w:t xml:space="preserve">true </w:t>
      </w:r>
      <w:r>
        <w:rPr>
          <w:rFonts w:hint="eastAsia"/>
        </w:rPr>
        <w:t>인 이유를 설명하라.</w:t>
      </w:r>
    </w:p>
    <w:p w14:paraId="77A03478" w14:textId="77047B2A" w:rsidR="00B25107" w:rsidRDefault="00B25107" w:rsidP="008D4C69"/>
    <w:p w14:paraId="01F5E928" w14:textId="44712857" w:rsidR="00390F19" w:rsidRDefault="00390F19" w:rsidP="008D4C69"/>
    <w:p w14:paraId="7ACAA968" w14:textId="77777777" w:rsidR="00B25107" w:rsidRPr="008D4C69" w:rsidRDefault="00B25107" w:rsidP="008D4C69"/>
    <w:p w14:paraId="32C551C2" w14:textId="77777777" w:rsidR="00C26D45" w:rsidRDefault="00C26D45" w:rsidP="00C26D45"/>
    <w:p w14:paraId="56DE3FC4" w14:textId="01AD74E7" w:rsidR="001E7EAD" w:rsidRDefault="001E7EA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66A6CD9" w14:textId="39366A1A" w:rsidR="00C26D45" w:rsidRDefault="001E7EAD" w:rsidP="001E7EAD">
      <w:pPr>
        <w:pStyle w:val="Heading1"/>
      </w:pPr>
      <w:r>
        <w:rPr>
          <w:rFonts w:hint="eastAsia"/>
        </w:rPr>
        <w:lastRenderedPageBreak/>
        <w:t>구현</w:t>
      </w:r>
      <w:r w:rsidR="00C67BA3">
        <w:rPr>
          <w:rFonts w:hint="eastAsia"/>
        </w:rPr>
        <w:t xml:space="preserve"> </w:t>
      </w:r>
      <w:r w:rsidR="00C67BA3">
        <w:rPr>
          <w:rFonts w:hint="eastAsia"/>
        </w:rPr>
        <w:t>실습</w:t>
      </w:r>
    </w:p>
    <w:p w14:paraId="34E99D6F" w14:textId="0B617A56" w:rsidR="001E7EAD" w:rsidRDefault="00957B30" w:rsidP="001E7EAD">
      <w:pPr>
        <w:pStyle w:val="Heading2"/>
      </w:pPr>
      <w:r>
        <w:rPr>
          <w:rFonts w:hint="eastAsia"/>
        </w:rPr>
        <w:t>S</w:t>
      </w:r>
      <w:r>
        <w:t xml:space="preserve">tring.format </w:t>
      </w:r>
      <w:r>
        <w:rPr>
          <w:rFonts w:hint="eastAsia"/>
        </w:rPr>
        <w:t>메소드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F1944" w14:paraId="5953F1B9" w14:textId="77777777" w:rsidTr="006F1944">
        <w:tc>
          <w:tcPr>
            <w:tcW w:w="10456" w:type="dxa"/>
          </w:tcPr>
          <w:p w14:paraId="15D1CB9F" w14:textId="52F76961" w:rsidR="006F1944" w:rsidRDefault="006F1944" w:rsidP="006F1944">
            <w:r>
              <w:t xml:space="preserve">       int     double     String</w:t>
            </w:r>
          </w:p>
          <w:p w14:paraId="2C7D5659" w14:textId="77777777" w:rsidR="006F1944" w:rsidRDefault="006F1944" w:rsidP="006F1944">
            <w:r>
              <w:t>---------- ---------- ----------</w:t>
            </w:r>
          </w:p>
          <w:p w14:paraId="5F666806" w14:textId="77777777" w:rsidR="006F1944" w:rsidRDefault="006F1944" w:rsidP="006F1944">
            <w:r>
              <w:t xml:space="preserve">       345     23.240        one</w:t>
            </w:r>
          </w:p>
          <w:p w14:paraId="76B1AA42" w14:textId="77777777" w:rsidR="006F1944" w:rsidRDefault="006F1944" w:rsidP="006F1944">
            <w:r>
              <w:t xml:space="preserve">        12    301.234        two</w:t>
            </w:r>
          </w:p>
          <w:p w14:paraId="18DD9E64" w14:textId="77777777" w:rsidR="006F1944" w:rsidRDefault="006F1944" w:rsidP="006F1944">
            <w:r>
              <w:t xml:space="preserve">       478      3.124      three</w:t>
            </w:r>
          </w:p>
          <w:p w14:paraId="15E04F6E" w14:textId="091211E9" w:rsidR="006F1944" w:rsidRDefault="006F1944" w:rsidP="006F1944">
            <w:r>
              <w:t xml:space="preserve">      1003     98.024       four</w:t>
            </w:r>
          </w:p>
        </w:tc>
      </w:tr>
    </w:tbl>
    <w:p w14:paraId="7248D30E" w14:textId="045514D3" w:rsidR="006F1944" w:rsidRDefault="006F1944" w:rsidP="006F1944"/>
    <w:p w14:paraId="2ECEB9D8" w14:textId="77777777" w:rsidR="00957B30" w:rsidRDefault="00957B30" w:rsidP="00957B30">
      <w:r>
        <w:rPr>
          <w:rFonts w:hint="eastAsia"/>
        </w:rPr>
        <w:t>실행 결과 출력이 위와 같은 형태로 출력될 수 있도록,</w:t>
      </w:r>
      <w:r>
        <w:t xml:space="preserve"> </w:t>
      </w:r>
      <w:r>
        <w:rPr>
          <w:rFonts w:hint="eastAsia"/>
        </w:rPr>
        <w:t>아래 코드를 완성하라.</w:t>
      </w:r>
    </w:p>
    <w:p w14:paraId="4BBC703B" w14:textId="359EE100" w:rsidR="00957B30" w:rsidRDefault="00957B30" w:rsidP="00957B30">
      <w:r>
        <w:rPr>
          <w:rFonts w:hint="eastAsia"/>
        </w:rPr>
        <w:t>기존의 코드를 수정하지 말고,</w:t>
      </w:r>
      <w:r>
        <w:t xml:space="preserve"> </w:t>
      </w:r>
      <w:r>
        <w:rPr>
          <w:rFonts w:hint="eastAsia"/>
        </w:rPr>
        <w:t>새 코드만 추가하라.</w:t>
      </w:r>
    </w:p>
    <w:p w14:paraId="2B2A99D6" w14:textId="441AEBF0" w:rsidR="00957B30" w:rsidRDefault="00957B30" w:rsidP="00957B30">
      <w:r>
        <w:rPr>
          <w:rFonts w:hint="eastAsia"/>
        </w:rPr>
        <w:t>S</w:t>
      </w:r>
      <w:r>
        <w:t xml:space="preserve">tring.format </w:t>
      </w:r>
      <w:r>
        <w:rPr>
          <w:rFonts w:hint="eastAsia"/>
        </w:rPr>
        <w:t>메소드를 활용하라</w:t>
      </w:r>
    </w:p>
    <w:p w14:paraId="57DA2550" w14:textId="77777777" w:rsidR="00533845" w:rsidRDefault="00533845" w:rsidP="00957B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57B30" w14:paraId="6C380131" w14:textId="77777777" w:rsidTr="00957B30">
        <w:tc>
          <w:tcPr>
            <w:tcW w:w="10456" w:type="dxa"/>
          </w:tcPr>
          <w:p w14:paraId="206A3B32" w14:textId="77777777" w:rsidR="00957B30" w:rsidRDefault="00957B30" w:rsidP="00957B3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e2018.exer01;</w:t>
            </w:r>
          </w:p>
          <w:p w14:paraId="266DB194" w14:textId="77777777" w:rsidR="00957B30" w:rsidRDefault="00957B30" w:rsidP="00957B3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59423386" w14:textId="77777777" w:rsidR="00957B30" w:rsidRDefault="00957B30" w:rsidP="00957B3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Example01 {</w:t>
            </w:r>
          </w:p>
          <w:p w14:paraId="5BBF7914" w14:textId="77777777" w:rsidR="00957B30" w:rsidRDefault="00957B30" w:rsidP="00957B3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5B94CAE2" w14:textId="77777777" w:rsidR="00957B30" w:rsidRDefault="00957B30" w:rsidP="00957B3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7638190A" w14:textId="77777777" w:rsidR="00957B30" w:rsidRDefault="00957B30" w:rsidP="00957B3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</w:t>
            </w:r>
            <w:r>
              <w:rPr>
                <w:rFonts w:cs="굴림체"/>
                <w:color w:val="6A3E3E"/>
                <w:kern w:val="0"/>
                <w:szCs w:val="20"/>
              </w:rPr>
              <w:t>a1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>[] { 345, 12, 478, 1003 };</w:t>
            </w:r>
          </w:p>
          <w:p w14:paraId="612585C6" w14:textId="77777777" w:rsidR="00957B30" w:rsidRDefault="00957B30" w:rsidP="00957B3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double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</w:t>
            </w:r>
            <w:r>
              <w:rPr>
                <w:rFonts w:cs="굴림체"/>
                <w:color w:val="6A3E3E"/>
                <w:kern w:val="0"/>
                <w:szCs w:val="20"/>
              </w:rPr>
              <w:t>a2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double</w:t>
            </w:r>
            <w:r>
              <w:rPr>
                <w:rFonts w:cs="굴림체"/>
                <w:color w:val="000000"/>
                <w:kern w:val="0"/>
                <w:szCs w:val="20"/>
              </w:rPr>
              <w:t>[] { 23.24, 301.234, 3.1235, 98.0238 };</w:t>
            </w:r>
          </w:p>
          <w:p w14:paraId="7789E18E" w14:textId="77777777" w:rsidR="00957B30" w:rsidRDefault="00957B30" w:rsidP="00957B3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String[] </w:t>
            </w:r>
            <w:r>
              <w:rPr>
                <w:rFonts w:cs="굴림체"/>
                <w:color w:val="6A3E3E"/>
                <w:kern w:val="0"/>
                <w:szCs w:val="20"/>
              </w:rPr>
              <w:t>a3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String[] { </w:t>
            </w:r>
            <w:r>
              <w:rPr>
                <w:rFonts w:cs="굴림체"/>
                <w:color w:val="2A00FF"/>
                <w:kern w:val="0"/>
                <w:szCs w:val="20"/>
              </w:rPr>
              <w:t>"one"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"two"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"three"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"four"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};</w:t>
            </w:r>
          </w:p>
          <w:p w14:paraId="7F9F029D" w14:textId="77777777" w:rsidR="00957B30" w:rsidRDefault="00957B30" w:rsidP="00957B3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12342EF5" w14:textId="77777777" w:rsidR="00957B30" w:rsidRDefault="00957B30" w:rsidP="00957B3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2A00FF"/>
                <w:kern w:val="0"/>
                <w:szCs w:val="20"/>
              </w:rPr>
              <w:t>"       int     double     String"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6FA3276" w14:textId="77777777" w:rsidR="00957B30" w:rsidRDefault="00957B30" w:rsidP="00957B3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2A00FF"/>
                <w:kern w:val="0"/>
                <w:szCs w:val="20"/>
              </w:rPr>
              <w:t>"---------- ---------- ----------"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76EC150" w14:textId="5CCF4B69" w:rsidR="00957B30" w:rsidRDefault="00957B30" w:rsidP="00957B30">
            <w:pPr>
              <w:wordWrap/>
              <w:adjustRightInd w:val="0"/>
              <w:jc w:val="left"/>
              <w:rPr>
                <w:rFonts w:cs="굴림체"/>
                <w:color w:val="000000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cs="굴림체"/>
                <w:color w:val="6A3E3E"/>
                <w:kern w:val="0"/>
                <w:szCs w:val="20"/>
              </w:rPr>
              <w:t>a1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length</w:t>
            </w:r>
            <w:r>
              <w:rPr>
                <w:rFonts w:cs="굴림체"/>
                <w:color w:val="000000"/>
                <w:kern w:val="0"/>
                <w:szCs w:val="20"/>
              </w:rPr>
              <w:t>; ++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78CF56E" w14:textId="77777777" w:rsidR="00957B30" w:rsidRDefault="00957B30" w:rsidP="00957B3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4DD3EC67" w14:textId="44546F42" w:rsidR="00957B30" w:rsidRDefault="00957B30" w:rsidP="00957B3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5620FE96" w14:textId="77777777" w:rsidR="00957B30" w:rsidRDefault="00957B30" w:rsidP="00957B3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FEEEE47" w14:textId="40BB77E3" w:rsidR="00957B30" w:rsidRPr="00957B30" w:rsidRDefault="00957B30" w:rsidP="00957B3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4F24D4A3" w14:textId="3B529B54" w:rsidR="00957B30" w:rsidRDefault="00957B30" w:rsidP="006F1944"/>
    <w:p w14:paraId="6B1DBF6D" w14:textId="188B0249" w:rsidR="00011439" w:rsidRDefault="0001143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A914087" w14:textId="77777777" w:rsidR="00AD5ACE" w:rsidRDefault="00AD5ACE" w:rsidP="00AD5ACE">
      <w:pPr>
        <w:pStyle w:val="Heading2"/>
      </w:pPr>
      <w:r>
        <w:rPr>
          <w:rFonts w:hint="eastAsia"/>
        </w:rPr>
        <w:lastRenderedPageBreak/>
        <w:t>S</w:t>
      </w:r>
      <w:r>
        <w:t xml:space="preserve">tring.charAt </w:t>
      </w:r>
      <w:r>
        <w:rPr>
          <w:rFonts w:hint="eastAsia"/>
        </w:rPr>
        <w:t>메소드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D5ACE" w14:paraId="0F6C05AA" w14:textId="77777777" w:rsidTr="00AD5ACE">
        <w:tc>
          <w:tcPr>
            <w:tcW w:w="10456" w:type="dxa"/>
          </w:tcPr>
          <w:p w14:paraId="0029E614" w14:textId="4F658412" w:rsidR="00533845" w:rsidRDefault="00D9747A" w:rsidP="00533845">
            <w:r>
              <w:t>O</w:t>
            </w:r>
            <w:r w:rsidR="00533845">
              <w:t>ne 2</w:t>
            </w:r>
          </w:p>
          <w:p w14:paraId="626C4A2E" w14:textId="0746D1A9" w:rsidR="00533845" w:rsidRDefault="00D9747A" w:rsidP="00533845">
            <w:r>
              <w:t>T</w:t>
            </w:r>
            <w:r w:rsidR="00533845">
              <w:t>wo 1</w:t>
            </w:r>
          </w:p>
          <w:p w14:paraId="6F66BA66" w14:textId="092E762E" w:rsidR="00533845" w:rsidRDefault="00D9747A" w:rsidP="00533845">
            <w:r>
              <w:t>T</w:t>
            </w:r>
            <w:r w:rsidR="00533845">
              <w:t>hree 2</w:t>
            </w:r>
          </w:p>
          <w:p w14:paraId="5309D4AA" w14:textId="685D69F5" w:rsidR="00533845" w:rsidRDefault="00D9747A" w:rsidP="00533845">
            <w:r>
              <w:t>F</w:t>
            </w:r>
            <w:r w:rsidR="00533845">
              <w:t>our 2</w:t>
            </w:r>
          </w:p>
          <w:p w14:paraId="3B30501B" w14:textId="17773AC9" w:rsidR="00533845" w:rsidRDefault="00D9747A" w:rsidP="00533845">
            <w:r>
              <w:t>F</w:t>
            </w:r>
            <w:r w:rsidR="00533845">
              <w:t xml:space="preserve">ive </w:t>
            </w:r>
            <w:r w:rsidR="00D622E0">
              <w:t>2</w:t>
            </w:r>
          </w:p>
          <w:p w14:paraId="4CAFCD83" w14:textId="477DE730" w:rsidR="00AD5ACE" w:rsidRDefault="00533845" w:rsidP="00533845">
            <w:r>
              <w:t>hello world 3</w:t>
            </w:r>
          </w:p>
        </w:tc>
      </w:tr>
    </w:tbl>
    <w:p w14:paraId="21654620" w14:textId="77777777" w:rsidR="00AD5ACE" w:rsidRPr="00253DC1" w:rsidRDefault="00AD5ACE" w:rsidP="00AD5ACE"/>
    <w:p w14:paraId="6889E76E" w14:textId="77777777" w:rsidR="00533845" w:rsidRDefault="00533845" w:rsidP="00533845">
      <w:r>
        <w:rPr>
          <w:rFonts w:hint="eastAsia"/>
        </w:rPr>
        <w:t>실행 결과 출력이 위와 같은 형태로 출력될 수 있도록,</w:t>
      </w:r>
      <w:r>
        <w:t xml:space="preserve"> getVowelCount </w:t>
      </w:r>
      <w:r>
        <w:rPr>
          <w:rFonts w:hint="eastAsia"/>
        </w:rPr>
        <w:t>메소드를 구현하라.</w:t>
      </w:r>
    </w:p>
    <w:p w14:paraId="1866AEFB" w14:textId="46CB0C1C" w:rsidR="00533845" w:rsidRDefault="00533845" w:rsidP="00533845">
      <w:r>
        <w:rPr>
          <w:rFonts w:hint="eastAsia"/>
        </w:rPr>
        <w:t>S</w:t>
      </w:r>
      <w:r>
        <w:t>tring.</w:t>
      </w:r>
      <w:r w:rsidR="00011439">
        <w:t>cha</w:t>
      </w:r>
      <w:r w:rsidR="00D622E0">
        <w:rPr>
          <w:rFonts w:hint="eastAsia"/>
        </w:rPr>
        <w:t>r</w:t>
      </w:r>
      <w:r w:rsidR="00011439">
        <w:t>At</w:t>
      </w:r>
      <w:r>
        <w:t xml:space="preserve"> </w:t>
      </w:r>
      <w:r>
        <w:rPr>
          <w:rFonts w:hint="eastAsia"/>
        </w:rPr>
        <w:t>메소드를 활용하라</w:t>
      </w:r>
    </w:p>
    <w:p w14:paraId="453FED40" w14:textId="77777777" w:rsidR="00AD5ACE" w:rsidRPr="00253DC1" w:rsidRDefault="00AD5ACE" w:rsidP="00AD5A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11439" w14:paraId="75CFC10A" w14:textId="77777777" w:rsidTr="00011439">
        <w:tc>
          <w:tcPr>
            <w:tcW w:w="10456" w:type="dxa"/>
          </w:tcPr>
          <w:p w14:paraId="1198ACD4" w14:textId="77777777" w:rsidR="00B63150" w:rsidRDefault="00B63150" w:rsidP="00B6315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e2018.exer01;</w:t>
            </w:r>
          </w:p>
          <w:p w14:paraId="292B09FF" w14:textId="77777777" w:rsidR="00B63150" w:rsidRDefault="00B63150" w:rsidP="00B6315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732B5253" w14:textId="77777777" w:rsidR="00B63150" w:rsidRDefault="00B63150" w:rsidP="00B6315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Example02 {</w:t>
            </w:r>
          </w:p>
          <w:p w14:paraId="6002406C" w14:textId="77777777" w:rsidR="00B63150" w:rsidRDefault="00B63150" w:rsidP="00B6315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516E5C41" w14:textId="77777777" w:rsidR="00B63150" w:rsidRDefault="00B63150" w:rsidP="00B6315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getVowelCount(String 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05A7B469" w14:textId="77777777" w:rsidR="00B63150" w:rsidRDefault="00B63150" w:rsidP="00B63150">
            <w:pPr>
              <w:wordWrap/>
              <w:adjustRightInd w:val="0"/>
              <w:jc w:val="left"/>
              <w:rPr>
                <w:rFonts w:cs="굴림체"/>
                <w:color w:val="000000"/>
                <w:kern w:val="0"/>
                <w:szCs w:val="20"/>
              </w:rPr>
            </w:pPr>
          </w:p>
          <w:p w14:paraId="20230B6B" w14:textId="3EA19F70" w:rsidR="00B63150" w:rsidRDefault="00B63150" w:rsidP="00B6315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B79D4D2" w14:textId="77777777" w:rsidR="00B63150" w:rsidRDefault="00B63150" w:rsidP="00B6315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0BE66B09" w14:textId="77777777" w:rsidR="00B63150" w:rsidRDefault="00B63150" w:rsidP="00B6315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21A4FDBB" w14:textId="7C3E56CC" w:rsidR="00B63150" w:rsidRDefault="00B63150" w:rsidP="00B6315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String[]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String[] {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="00517602">
              <w:rPr>
                <w:rFonts w:cs="굴림체" w:hint="eastAsia"/>
                <w:color w:val="2A00FF"/>
                <w:kern w:val="0"/>
                <w:szCs w:val="20"/>
              </w:rPr>
              <w:t>O</w:t>
            </w:r>
            <w:r>
              <w:rPr>
                <w:rFonts w:cs="굴림체"/>
                <w:color w:val="2A00FF"/>
                <w:kern w:val="0"/>
                <w:szCs w:val="20"/>
              </w:rPr>
              <w:t>ne"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="00517602">
              <w:rPr>
                <w:rFonts w:cs="굴림체"/>
                <w:color w:val="2A00FF"/>
                <w:kern w:val="0"/>
                <w:szCs w:val="20"/>
              </w:rPr>
              <w:t>T</w:t>
            </w:r>
            <w:r>
              <w:rPr>
                <w:rFonts w:cs="굴림체"/>
                <w:color w:val="2A00FF"/>
                <w:kern w:val="0"/>
                <w:szCs w:val="20"/>
              </w:rPr>
              <w:t>wo"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="00517602">
              <w:rPr>
                <w:rFonts w:cs="굴림체"/>
                <w:color w:val="2A00FF"/>
                <w:kern w:val="0"/>
                <w:szCs w:val="20"/>
              </w:rPr>
              <w:t>T</w:t>
            </w:r>
            <w:r>
              <w:rPr>
                <w:rFonts w:cs="굴림체"/>
                <w:color w:val="2A00FF"/>
                <w:kern w:val="0"/>
                <w:szCs w:val="20"/>
              </w:rPr>
              <w:t>hree"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="00517602">
              <w:rPr>
                <w:rFonts w:cs="굴림체"/>
                <w:color w:val="2A00FF"/>
                <w:kern w:val="0"/>
                <w:szCs w:val="20"/>
              </w:rPr>
              <w:t>F</w:t>
            </w:r>
            <w:r>
              <w:rPr>
                <w:rFonts w:cs="굴림체"/>
                <w:color w:val="2A00FF"/>
                <w:kern w:val="0"/>
                <w:szCs w:val="20"/>
              </w:rPr>
              <w:t>our"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="00517602">
              <w:rPr>
                <w:rFonts w:cs="굴림체"/>
                <w:color w:val="2A00FF"/>
                <w:kern w:val="0"/>
                <w:szCs w:val="20"/>
              </w:rPr>
              <w:t>F</w:t>
            </w:r>
            <w:r>
              <w:rPr>
                <w:rFonts w:cs="굴림체"/>
                <w:color w:val="2A00FF"/>
                <w:kern w:val="0"/>
                <w:szCs w:val="20"/>
              </w:rPr>
              <w:t>ive"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"hello world"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};</w:t>
            </w:r>
          </w:p>
          <w:p w14:paraId="51A6B105" w14:textId="77777777" w:rsidR="00B63150" w:rsidRDefault="00B63150" w:rsidP="00B6315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(String 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: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02E1EE9A" w14:textId="77777777" w:rsidR="00B63150" w:rsidRDefault="00B63150" w:rsidP="00B6315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count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getVowelCount(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308B3EFF" w14:textId="77777777" w:rsidR="00B63150" w:rsidRDefault="00B63150" w:rsidP="00B6315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.printf(</w:t>
            </w:r>
            <w:r>
              <w:rPr>
                <w:rFonts w:cs="굴림체"/>
                <w:color w:val="2A00FF"/>
                <w:kern w:val="0"/>
                <w:szCs w:val="20"/>
              </w:rPr>
              <w:t>"%s %d\n"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count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68FC8731" w14:textId="77777777" w:rsidR="00B63150" w:rsidRDefault="00B63150" w:rsidP="00B6315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3ADB4961" w14:textId="77777777" w:rsidR="00B63150" w:rsidRDefault="00B63150" w:rsidP="00B6315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99ADB45" w14:textId="77777777" w:rsidR="00B63150" w:rsidRDefault="00B63150" w:rsidP="00B6315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47F3FA22" w14:textId="4A3BF6ED" w:rsidR="00011439" w:rsidRPr="00B63150" w:rsidRDefault="00B63150" w:rsidP="00B6315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407D8FDC" w14:textId="77777777" w:rsidR="00AD5ACE" w:rsidRPr="00E54093" w:rsidRDefault="00AD5ACE" w:rsidP="00AD5ACE"/>
    <w:p w14:paraId="60A16449" w14:textId="77777777" w:rsidR="00AD5ACE" w:rsidRPr="00957B30" w:rsidRDefault="00AD5ACE" w:rsidP="006F1944"/>
    <w:p w14:paraId="26E02B6F" w14:textId="268C5739" w:rsidR="009D040D" w:rsidRDefault="009D040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0FAE146" w14:textId="7626AB5B" w:rsidR="006F1944" w:rsidRDefault="009D040D" w:rsidP="009D040D">
      <w:pPr>
        <w:pStyle w:val="Heading2"/>
      </w:pPr>
      <w:r>
        <w:rPr>
          <w:rFonts w:hint="eastAsia"/>
        </w:rPr>
        <w:lastRenderedPageBreak/>
        <w:t>구현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9C155D" w14:paraId="0B2D74A9" w14:textId="77777777" w:rsidTr="009C155D">
        <w:tc>
          <w:tcPr>
            <w:tcW w:w="10456" w:type="dxa"/>
          </w:tcPr>
          <w:p w14:paraId="6332A07A" w14:textId="77777777" w:rsidR="00690F6B" w:rsidRPr="00690F6B" w:rsidRDefault="00690F6B" w:rsidP="00690F6B">
            <w:pPr>
              <w:wordWrap/>
              <w:adjustRightInd w:val="0"/>
              <w:rPr>
                <w:rFonts w:cs="굴림체"/>
                <w:color w:val="000000"/>
                <w:kern w:val="0"/>
                <w:szCs w:val="20"/>
              </w:rPr>
            </w:pPr>
            <w:r w:rsidRPr="00690F6B">
              <w:rPr>
                <w:rFonts w:cs="굴림체"/>
                <w:color w:val="000000"/>
                <w:kern w:val="0"/>
                <w:szCs w:val="20"/>
              </w:rPr>
              <w:t>lecture.docx, lecture.docx</w:t>
            </w:r>
          </w:p>
          <w:p w14:paraId="284353B2" w14:textId="77777777" w:rsidR="00690F6B" w:rsidRPr="00690F6B" w:rsidRDefault="00690F6B" w:rsidP="00690F6B">
            <w:pPr>
              <w:wordWrap/>
              <w:adjustRightInd w:val="0"/>
              <w:rPr>
                <w:rFonts w:cs="굴림체"/>
                <w:color w:val="000000"/>
                <w:kern w:val="0"/>
                <w:szCs w:val="20"/>
              </w:rPr>
            </w:pPr>
            <w:r w:rsidRPr="00690F6B">
              <w:rPr>
                <w:rFonts w:cs="굴림체"/>
                <w:color w:val="000000"/>
                <w:kern w:val="0"/>
                <w:szCs w:val="20"/>
              </w:rPr>
              <w:t>mainpage.html, mainpage.html</w:t>
            </w:r>
          </w:p>
          <w:p w14:paraId="66609F25" w14:textId="39EE924E" w:rsidR="009C155D" w:rsidRDefault="00690F6B" w:rsidP="00690F6B">
            <w:r w:rsidRPr="00690F6B">
              <w:rPr>
                <w:rFonts w:cs="굴림체"/>
                <w:color w:val="000000"/>
                <w:kern w:val="0"/>
                <w:szCs w:val="20"/>
              </w:rPr>
              <w:t>javac.exe, javac.exe</w:t>
            </w:r>
          </w:p>
        </w:tc>
      </w:tr>
    </w:tbl>
    <w:p w14:paraId="0592855D" w14:textId="77777777" w:rsidR="001F6002" w:rsidRDefault="001F6002" w:rsidP="001F6002">
      <w:r>
        <w:rPr>
          <w:rFonts w:hint="eastAsia"/>
        </w:rPr>
        <w:t>실행 결과 출력이 위와 같은 형태로 출력될 수 있도록,</w:t>
      </w:r>
      <w:r>
        <w:t xml:space="preserve"> </w:t>
      </w:r>
      <w:r>
        <w:rPr>
          <w:rFonts w:hint="eastAsia"/>
        </w:rPr>
        <w:t>아래 코드를 완성하라.</w:t>
      </w:r>
    </w:p>
    <w:p w14:paraId="611305F1" w14:textId="75525040" w:rsidR="001F6002" w:rsidRDefault="001F6002" w:rsidP="001F6002">
      <w:r>
        <w:rPr>
          <w:rFonts w:hint="eastAsia"/>
        </w:rPr>
        <w:t xml:space="preserve">파라미터로 전달된 </w:t>
      </w:r>
      <w:r>
        <w:t>path</w:t>
      </w:r>
      <w:r>
        <w:rPr>
          <w:rFonts w:hint="eastAsia"/>
        </w:rPr>
        <w:t>에서 파일 이름만 리턴하도록 getFileName</w:t>
      </w:r>
      <w:r w:rsidR="00183216">
        <w:t>1</w:t>
      </w:r>
      <w:r w:rsidR="00183216">
        <w:rPr>
          <w:rFonts w:hint="eastAsia"/>
        </w:rPr>
        <w:t>,</w:t>
      </w:r>
      <w:r w:rsidR="00183216">
        <w:t xml:space="preserve"> getFileName2</w:t>
      </w:r>
      <w:r>
        <w:t xml:space="preserve"> </w:t>
      </w:r>
      <w:r>
        <w:rPr>
          <w:rFonts w:hint="eastAsia"/>
        </w:rPr>
        <w:t>메소드를 구현하라.</w:t>
      </w:r>
    </w:p>
    <w:p w14:paraId="4488C303" w14:textId="6EFDB8B1" w:rsidR="009D040D" w:rsidRDefault="009D040D" w:rsidP="009D040D"/>
    <w:p w14:paraId="16A3524B" w14:textId="29A71053" w:rsidR="00AA2E13" w:rsidRDefault="00183216" w:rsidP="009D040D">
      <w:r>
        <w:rPr>
          <w:rFonts w:hint="eastAsia"/>
        </w:rPr>
        <w:t>g</w:t>
      </w:r>
      <w:r>
        <w:t xml:space="preserve">etFileName1 </w:t>
      </w:r>
      <w:r>
        <w:rPr>
          <w:rFonts w:hint="eastAsia"/>
        </w:rPr>
        <w:t xml:space="preserve">메소드 </w:t>
      </w:r>
      <w:r w:rsidR="00AA2E13">
        <w:rPr>
          <w:rFonts w:hint="eastAsia"/>
        </w:rPr>
        <w:t>구현 방법</w:t>
      </w:r>
      <w:r w:rsidR="00AA2E13">
        <w:t xml:space="preserve">: String.lastIndexOf </w:t>
      </w:r>
      <w:r w:rsidR="00AA2E13">
        <w:rPr>
          <w:rFonts w:hint="eastAsia"/>
        </w:rPr>
        <w:t>메소드,</w:t>
      </w:r>
      <w:r w:rsidR="00AA2E13">
        <w:t xml:space="preserve"> </w:t>
      </w:r>
      <w:r w:rsidR="00F67135">
        <w:t xml:space="preserve">String.substring </w:t>
      </w:r>
      <w:r w:rsidR="00F67135">
        <w:rPr>
          <w:rFonts w:hint="eastAsia"/>
        </w:rPr>
        <w:t>메소드를 사용하여 구현</w:t>
      </w:r>
    </w:p>
    <w:p w14:paraId="5D522BDA" w14:textId="7AC0FBF7" w:rsidR="00F67135" w:rsidRDefault="00183216" w:rsidP="009D040D">
      <w:r>
        <w:rPr>
          <w:rFonts w:hint="eastAsia"/>
        </w:rPr>
        <w:t>g</w:t>
      </w:r>
      <w:r>
        <w:t xml:space="preserve">etFileName2 </w:t>
      </w:r>
      <w:r>
        <w:rPr>
          <w:rFonts w:hint="eastAsia"/>
        </w:rPr>
        <w:t xml:space="preserve">메소드 </w:t>
      </w:r>
      <w:r w:rsidR="00F67135">
        <w:rPr>
          <w:rFonts w:hint="eastAsia"/>
        </w:rPr>
        <w:t>구현 방법</w:t>
      </w:r>
      <w:r w:rsidR="00F67135">
        <w:t xml:space="preserve">: String.split </w:t>
      </w:r>
      <w:r w:rsidR="00F67135">
        <w:rPr>
          <w:rFonts w:hint="eastAsia"/>
        </w:rPr>
        <w:t>메소드를 사용하여 구현</w:t>
      </w:r>
    </w:p>
    <w:p w14:paraId="0BF348C4" w14:textId="7FF4D504" w:rsidR="001F6002" w:rsidRDefault="001F6002" w:rsidP="009D040D"/>
    <w:p w14:paraId="6E9D043E" w14:textId="77777777" w:rsidR="00F67135" w:rsidRDefault="00F67135" w:rsidP="009D04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14591" w14:paraId="1D6A5D96" w14:textId="77777777" w:rsidTr="00114591">
        <w:tc>
          <w:tcPr>
            <w:tcW w:w="10456" w:type="dxa"/>
          </w:tcPr>
          <w:p w14:paraId="1939178F" w14:textId="77777777" w:rsidR="00D31D5F" w:rsidRDefault="00D31D5F" w:rsidP="00D31D5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e2018.exer01;</w:t>
            </w:r>
          </w:p>
          <w:p w14:paraId="3E498006" w14:textId="77777777" w:rsidR="00D31D5F" w:rsidRDefault="00D31D5F" w:rsidP="00D31D5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24C12D10" w14:textId="77777777" w:rsidR="00D31D5F" w:rsidRDefault="00D31D5F" w:rsidP="00D31D5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Example03 {</w:t>
            </w:r>
          </w:p>
          <w:p w14:paraId="21EA9236" w14:textId="77777777" w:rsidR="00D31D5F" w:rsidRDefault="00D31D5F" w:rsidP="00D31D5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3EF7DB76" w14:textId="77777777" w:rsidR="00D31D5F" w:rsidRDefault="00D31D5F" w:rsidP="00D31D5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getFileName1(String </w:t>
            </w:r>
            <w:r>
              <w:rPr>
                <w:rFonts w:cs="굴림체"/>
                <w:color w:val="6A3E3E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106BD6C" w14:textId="06D7FB08" w:rsidR="00D31D5F" w:rsidRDefault="00D31D5F" w:rsidP="00D31D5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</w:p>
          <w:p w14:paraId="0A9DC64F" w14:textId="77777777" w:rsidR="00D31D5F" w:rsidRDefault="00D31D5F" w:rsidP="00D31D5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1CD71A8" w14:textId="77777777" w:rsidR="00D31D5F" w:rsidRDefault="00D31D5F" w:rsidP="00D31D5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218E1346" w14:textId="77777777" w:rsidR="00D31D5F" w:rsidRDefault="00D31D5F" w:rsidP="00D31D5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getFileName2(String </w:t>
            </w:r>
            <w:r>
              <w:rPr>
                <w:rFonts w:cs="굴림체"/>
                <w:color w:val="6A3E3E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F3B7AD6" w14:textId="19EF49D7" w:rsidR="00D31D5F" w:rsidRDefault="00D31D5F" w:rsidP="00D31D5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</w:p>
          <w:p w14:paraId="37E45556" w14:textId="77777777" w:rsidR="00D31D5F" w:rsidRDefault="00D31D5F" w:rsidP="00D31D5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DAA85CE" w14:textId="77777777" w:rsidR="00D31D5F" w:rsidRDefault="00D31D5F" w:rsidP="00D31D5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21DC0734" w14:textId="77777777" w:rsidR="00D31D5F" w:rsidRDefault="00D31D5F" w:rsidP="00D31D5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10D27CA" w14:textId="77777777" w:rsidR="00D31D5F" w:rsidRDefault="00D31D5F" w:rsidP="00D31D5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String[]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{ </w:t>
            </w:r>
            <w:r>
              <w:rPr>
                <w:rFonts w:cs="굴림체"/>
                <w:color w:val="2A00FF"/>
                <w:kern w:val="0"/>
                <w:szCs w:val="20"/>
              </w:rPr>
              <w:t>"c:/data/student/lecture.docx"</w:t>
            </w:r>
            <w:r>
              <w:rPr>
                <w:rFonts w:cs="굴림체"/>
                <w:color w:val="000000"/>
                <w:kern w:val="0"/>
                <w:szCs w:val="20"/>
              </w:rPr>
              <w:t>,</w:t>
            </w:r>
          </w:p>
          <w:p w14:paraId="40BC3850" w14:textId="77777777" w:rsidR="00D31D5F" w:rsidRDefault="00D31D5F" w:rsidP="00D31D5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"c:/www/mainpage.html"</w:t>
            </w:r>
            <w:r>
              <w:rPr>
                <w:rFonts w:cs="굴림체"/>
                <w:color w:val="000000"/>
                <w:kern w:val="0"/>
                <w:szCs w:val="20"/>
              </w:rPr>
              <w:t>,</w:t>
            </w:r>
          </w:p>
          <w:p w14:paraId="0FC93D4B" w14:textId="77777777" w:rsidR="00D31D5F" w:rsidRDefault="00D31D5F" w:rsidP="00D31D5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"c:/program files/java/javac.exe"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};</w:t>
            </w:r>
          </w:p>
          <w:p w14:paraId="36410CC3" w14:textId="77777777" w:rsidR="00D31D5F" w:rsidRDefault="00D31D5F" w:rsidP="00D31D5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(String 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: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78935640" w14:textId="77777777" w:rsidR="00D31D5F" w:rsidRDefault="00D31D5F" w:rsidP="00D31D5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String </w:t>
            </w:r>
            <w:r>
              <w:rPr>
                <w:rFonts w:cs="굴림체"/>
                <w:color w:val="6A3E3E"/>
                <w:kern w:val="0"/>
                <w:szCs w:val="20"/>
              </w:rPr>
              <w:t>fileName1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getFileName1(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4760C50B" w14:textId="77777777" w:rsidR="00D31D5F" w:rsidRDefault="00D31D5F" w:rsidP="00D31D5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String </w:t>
            </w:r>
            <w:r>
              <w:rPr>
                <w:rFonts w:cs="굴림체"/>
                <w:color w:val="6A3E3E"/>
                <w:kern w:val="0"/>
                <w:szCs w:val="20"/>
              </w:rPr>
              <w:t>fileName2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getFileName2(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66741122" w14:textId="106F8E7C" w:rsidR="00D31D5F" w:rsidRDefault="00D31D5F" w:rsidP="00D31D5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.printf(</w:t>
            </w:r>
            <w:r>
              <w:rPr>
                <w:rFonts w:cs="굴림체"/>
                <w:color w:val="2A00FF"/>
                <w:kern w:val="0"/>
                <w:szCs w:val="20"/>
              </w:rPr>
              <w:t>"%s</w:t>
            </w:r>
            <w:r w:rsidR="00690F6B">
              <w:rPr>
                <w:rFonts w:cs="굴림체"/>
                <w:color w:val="2A00FF"/>
                <w:kern w:val="0"/>
                <w:szCs w:val="20"/>
              </w:rPr>
              <w:t>,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%s\n"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fileName1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fileName2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DC232E6" w14:textId="77777777" w:rsidR="00D31D5F" w:rsidRDefault="00D31D5F" w:rsidP="00D31D5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6E276A75" w14:textId="77777777" w:rsidR="00D31D5F" w:rsidRDefault="00D31D5F" w:rsidP="00D31D5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792C0096" w14:textId="77777777" w:rsidR="00D31D5F" w:rsidRDefault="00D31D5F" w:rsidP="00D31D5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81F84E3" w14:textId="77777777" w:rsidR="00D31D5F" w:rsidRDefault="00D31D5F" w:rsidP="00D31D5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09159E66" w14:textId="7463D267" w:rsidR="00114591" w:rsidRPr="00D31D5F" w:rsidRDefault="00D31D5F" w:rsidP="00D31D5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6E18F8F3" w14:textId="552F8D91" w:rsidR="001F6002" w:rsidRDefault="001F6002" w:rsidP="009D040D"/>
    <w:p w14:paraId="1C56E2A6" w14:textId="4C41AE28" w:rsidR="009011E6" w:rsidRDefault="009011E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EC302AF" w14:textId="3BB76152" w:rsidR="009011E6" w:rsidRDefault="009011E6" w:rsidP="009011E6">
      <w:pPr>
        <w:pStyle w:val="Heading2"/>
      </w:pPr>
      <w:r>
        <w:rPr>
          <w:rFonts w:hint="eastAsia"/>
        </w:rPr>
        <w:lastRenderedPageBreak/>
        <w:t>S</w:t>
      </w:r>
      <w:r>
        <w:t>tring.replace</w:t>
      </w:r>
      <w:r w:rsidR="00D52FBC">
        <w:t xml:space="preserve"> </w:t>
      </w:r>
      <w:r w:rsidR="00D52FBC">
        <w:rPr>
          <w:rFonts w:hint="eastAsia"/>
        </w:rPr>
        <w:t>메소드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011E6" w14:paraId="6714BA5F" w14:textId="77777777" w:rsidTr="009011E6">
        <w:tc>
          <w:tcPr>
            <w:tcW w:w="10456" w:type="dxa"/>
          </w:tcPr>
          <w:p w14:paraId="01FF3133" w14:textId="77777777" w:rsidR="00140CB7" w:rsidRDefault="00140CB7" w:rsidP="00140CB7">
            <w:r>
              <w:t>ne</w:t>
            </w:r>
          </w:p>
          <w:p w14:paraId="360F1438" w14:textId="77777777" w:rsidR="00140CB7" w:rsidRDefault="00140CB7" w:rsidP="00140CB7">
            <w:r>
              <w:t>Tw</w:t>
            </w:r>
          </w:p>
          <w:p w14:paraId="7B878601" w14:textId="77777777" w:rsidR="00140CB7" w:rsidRDefault="00140CB7" w:rsidP="00140CB7">
            <w:r>
              <w:t>Three</w:t>
            </w:r>
          </w:p>
          <w:p w14:paraId="192CC728" w14:textId="77777777" w:rsidR="00140CB7" w:rsidRDefault="00140CB7" w:rsidP="00140CB7">
            <w:r>
              <w:t>Fur</w:t>
            </w:r>
          </w:p>
          <w:p w14:paraId="65E1077F" w14:textId="77777777" w:rsidR="00140CB7" w:rsidRDefault="00140CB7" w:rsidP="00140CB7">
            <w:r>
              <w:t>Five</w:t>
            </w:r>
          </w:p>
          <w:p w14:paraId="04E9754C" w14:textId="77777777" w:rsidR="00140CB7" w:rsidRDefault="00140CB7" w:rsidP="00140CB7">
            <w:r>
              <w:t>hell wrld</w:t>
            </w:r>
          </w:p>
          <w:p w14:paraId="06AE4835" w14:textId="0B459624" w:rsidR="009011E6" w:rsidRDefault="00140CB7" w:rsidP="00140CB7">
            <w:r>
              <w:t>yah</w:t>
            </w:r>
          </w:p>
        </w:tc>
      </w:tr>
    </w:tbl>
    <w:p w14:paraId="6BF94E33" w14:textId="5299B9FB" w:rsidR="009011E6" w:rsidRDefault="009011E6" w:rsidP="009011E6"/>
    <w:p w14:paraId="57FE233D" w14:textId="77777777" w:rsidR="00F40D80" w:rsidRDefault="00F40D80" w:rsidP="00F40D80">
      <w:r>
        <w:rPr>
          <w:rFonts w:hint="eastAsia"/>
        </w:rPr>
        <w:t>실행 결과 출력이 위와 같은 형태로 출력될 수 있도록,</w:t>
      </w:r>
      <w:r>
        <w:t xml:space="preserve"> </w:t>
      </w:r>
      <w:r>
        <w:rPr>
          <w:rFonts w:hint="eastAsia"/>
        </w:rPr>
        <w:t>아래 코드를 완성하라.</w:t>
      </w:r>
    </w:p>
    <w:p w14:paraId="56D7A8C2" w14:textId="77777777" w:rsidR="00F40D80" w:rsidRDefault="00F40D80" w:rsidP="00F40D80">
      <w:r>
        <w:rPr>
          <w:rFonts w:hint="eastAsia"/>
        </w:rPr>
        <w:t xml:space="preserve">파라미터로 전달된 </w:t>
      </w:r>
      <w:r>
        <w:t>s</w:t>
      </w:r>
      <w:r>
        <w:rPr>
          <w:rFonts w:hint="eastAsia"/>
        </w:rPr>
        <w:t>에서 o</w:t>
      </w:r>
      <w:r>
        <w:t xml:space="preserve"> </w:t>
      </w:r>
      <w:r>
        <w:rPr>
          <w:rFonts w:hint="eastAsia"/>
        </w:rPr>
        <w:t xml:space="preserve">문자와 </w:t>
      </w:r>
      <w:r>
        <w:t xml:space="preserve">O </w:t>
      </w:r>
      <w:r>
        <w:rPr>
          <w:rFonts w:hint="eastAsia"/>
        </w:rPr>
        <w:t xml:space="preserve">문자를 제거하고 리턴하도록 </w:t>
      </w:r>
      <w:r>
        <w:t xml:space="preserve">removeO </w:t>
      </w:r>
      <w:r>
        <w:rPr>
          <w:rFonts w:hint="eastAsia"/>
        </w:rPr>
        <w:t>메소드를 구현하라.</w:t>
      </w:r>
    </w:p>
    <w:p w14:paraId="0D90DF76" w14:textId="77777777" w:rsidR="00F40D80" w:rsidRDefault="00F40D80" w:rsidP="00F40D80"/>
    <w:p w14:paraId="7D71037B" w14:textId="739F9192" w:rsidR="009011E6" w:rsidRDefault="009011E6" w:rsidP="009011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011E6" w14:paraId="25E4E9AE" w14:textId="77777777" w:rsidTr="009011E6">
        <w:tc>
          <w:tcPr>
            <w:tcW w:w="10456" w:type="dxa"/>
          </w:tcPr>
          <w:p w14:paraId="7CC526FC" w14:textId="77777777" w:rsidR="009011E6" w:rsidRPr="001C684A" w:rsidRDefault="009011E6" w:rsidP="009011E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1C684A">
              <w:rPr>
                <w:rFonts w:cs="굴림체"/>
                <w:color w:val="7F0055"/>
                <w:kern w:val="0"/>
                <w:szCs w:val="20"/>
              </w:rPr>
              <w:t>package</w:t>
            </w:r>
            <w:r w:rsidRPr="001C684A">
              <w:rPr>
                <w:rFonts w:cs="굴림체"/>
                <w:color w:val="000000"/>
                <w:kern w:val="0"/>
                <w:szCs w:val="20"/>
              </w:rPr>
              <w:t xml:space="preserve"> e2018.exer01;</w:t>
            </w:r>
          </w:p>
          <w:p w14:paraId="32759100" w14:textId="77777777" w:rsidR="009011E6" w:rsidRPr="001C684A" w:rsidRDefault="009011E6" w:rsidP="009011E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634885CA" w14:textId="77777777" w:rsidR="009011E6" w:rsidRPr="001C684A" w:rsidRDefault="009011E6" w:rsidP="009011E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1C684A">
              <w:rPr>
                <w:rFonts w:cs="굴림체"/>
                <w:color w:val="7F0055"/>
                <w:kern w:val="0"/>
                <w:szCs w:val="20"/>
              </w:rPr>
              <w:t>public</w:t>
            </w:r>
            <w:r w:rsidRPr="001C684A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1C684A">
              <w:rPr>
                <w:rFonts w:cs="굴림체"/>
                <w:color w:val="7F0055"/>
                <w:kern w:val="0"/>
                <w:szCs w:val="20"/>
              </w:rPr>
              <w:t>class</w:t>
            </w:r>
            <w:r w:rsidRPr="001C684A">
              <w:rPr>
                <w:rFonts w:cs="굴림체"/>
                <w:color w:val="000000"/>
                <w:kern w:val="0"/>
                <w:szCs w:val="20"/>
              </w:rPr>
              <w:t xml:space="preserve"> Example04 {</w:t>
            </w:r>
          </w:p>
          <w:p w14:paraId="70417996" w14:textId="77777777" w:rsidR="009011E6" w:rsidRPr="001C684A" w:rsidRDefault="009011E6" w:rsidP="009011E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1AE25C37" w14:textId="50368079" w:rsidR="009011E6" w:rsidRPr="001C684A" w:rsidRDefault="009011E6" w:rsidP="009011E6">
            <w:pPr>
              <w:wordWrap/>
              <w:adjustRightInd w:val="0"/>
              <w:jc w:val="left"/>
              <w:rPr>
                <w:rFonts w:cs="굴림체"/>
                <w:color w:val="000000"/>
                <w:kern w:val="0"/>
                <w:szCs w:val="20"/>
              </w:rPr>
            </w:pPr>
            <w:r w:rsidRPr="001C684A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1C684A">
              <w:rPr>
                <w:rFonts w:cs="굴림체"/>
                <w:color w:val="7F0055"/>
                <w:kern w:val="0"/>
                <w:szCs w:val="20"/>
              </w:rPr>
              <w:t>static</w:t>
            </w:r>
            <w:r w:rsidRPr="001C684A">
              <w:rPr>
                <w:rFonts w:cs="굴림체"/>
                <w:color w:val="000000"/>
                <w:kern w:val="0"/>
                <w:szCs w:val="20"/>
              </w:rPr>
              <w:t xml:space="preserve"> String removeO(String </w:t>
            </w:r>
            <w:r w:rsidRPr="001C684A">
              <w:rPr>
                <w:rFonts w:cs="굴림체"/>
                <w:color w:val="6A3E3E"/>
                <w:kern w:val="0"/>
                <w:szCs w:val="20"/>
              </w:rPr>
              <w:t>s</w:t>
            </w:r>
            <w:r w:rsidRPr="001C684A"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5EB7EB8" w14:textId="77777777" w:rsidR="00F40D80" w:rsidRPr="001C684A" w:rsidRDefault="00F40D80" w:rsidP="009011E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75597118" w14:textId="24579D33" w:rsidR="009011E6" w:rsidRPr="001C684A" w:rsidRDefault="00F40D80" w:rsidP="009011E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1C684A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="009011E6" w:rsidRPr="001C684A"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0354AC25" w14:textId="77777777" w:rsidR="009011E6" w:rsidRPr="001C684A" w:rsidRDefault="009011E6" w:rsidP="009011E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31D88AF0" w14:textId="1207063F" w:rsidR="00EF51E4" w:rsidRPr="001C684A" w:rsidRDefault="00EF51E4" w:rsidP="00EF51E4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1C684A">
              <w:rPr>
                <w:rFonts w:cs="굴림체"/>
                <w:color w:val="7F0055"/>
                <w:kern w:val="0"/>
                <w:szCs w:val="20"/>
              </w:rPr>
              <w:t xml:space="preserve">    public</w:t>
            </w:r>
            <w:r w:rsidRPr="001C684A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1C684A">
              <w:rPr>
                <w:rFonts w:cs="굴림체"/>
                <w:color w:val="7F0055"/>
                <w:kern w:val="0"/>
                <w:szCs w:val="20"/>
              </w:rPr>
              <w:t>static</w:t>
            </w:r>
            <w:r w:rsidRPr="001C684A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1C684A">
              <w:rPr>
                <w:rFonts w:cs="굴림체"/>
                <w:color w:val="7F0055"/>
                <w:kern w:val="0"/>
                <w:szCs w:val="20"/>
              </w:rPr>
              <w:t>void</w:t>
            </w:r>
            <w:r w:rsidRPr="001C684A"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 w:rsidRPr="001C684A">
              <w:rPr>
                <w:rFonts w:cs="굴림체"/>
                <w:color w:val="6A3E3E"/>
                <w:kern w:val="0"/>
                <w:szCs w:val="20"/>
              </w:rPr>
              <w:t>args</w:t>
            </w:r>
            <w:r w:rsidRPr="001C684A"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B56D727" w14:textId="77777777" w:rsidR="00EF51E4" w:rsidRPr="001C684A" w:rsidRDefault="00EF51E4" w:rsidP="00EF51E4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1C684A">
              <w:rPr>
                <w:rFonts w:cs="굴림체"/>
                <w:color w:val="000000"/>
                <w:kern w:val="0"/>
                <w:szCs w:val="20"/>
              </w:rPr>
              <w:t xml:space="preserve">        String[] </w:t>
            </w:r>
            <w:r w:rsidRPr="001C684A">
              <w:rPr>
                <w:rFonts w:cs="굴림체"/>
                <w:color w:val="6A3E3E"/>
                <w:kern w:val="0"/>
                <w:szCs w:val="20"/>
              </w:rPr>
              <w:t>a</w:t>
            </w:r>
            <w:r w:rsidRPr="001C684A"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 w:rsidRPr="001C684A">
              <w:rPr>
                <w:rFonts w:cs="굴림체"/>
                <w:color w:val="7F0055"/>
                <w:kern w:val="0"/>
                <w:szCs w:val="20"/>
              </w:rPr>
              <w:t>new</w:t>
            </w:r>
            <w:r w:rsidRPr="001C684A">
              <w:rPr>
                <w:rFonts w:cs="굴림체"/>
                <w:color w:val="000000"/>
                <w:kern w:val="0"/>
                <w:szCs w:val="20"/>
              </w:rPr>
              <w:t xml:space="preserve"> String[] { </w:t>
            </w:r>
            <w:r w:rsidRPr="001C684A">
              <w:rPr>
                <w:rFonts w:cs="굴림체"/>
                <w:color w:val="2A00FF"/>
                <w:kern w:val="0"/>
                <w:szCs w:val="20"/>
              </w:rPr>
              <w:t>"One"</w:t>
            </w:r>
            <w:r w:rsidRPr="001C684A"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 w:rsidRPr="001C684A">
              <w:rPr>
                <w:rFonts w:cs="굴림체"/>
                <w:color w:val="2A00FF"/>
                <w:kern w:val="0"/>
                <w:szCs w:val="20"/>
              </w:rPr>
              <w:t>"Two"</w:t>
            </w:r>
            <w:r w:rsidRPr="001C684A"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 w:rsidRPr="001C684A">
              <w:rPr>
                <w:rFonts w:cs="굴림체"/>
                <w:color w:val="2A00FF"/>
                <w:kern w:val="0"/>
                <w:szCs w:val="20"/>
              </w:rPr>
              <w:t>"Three"</w:t>
            </w:r>
            <w:r w:rsidRPr="001C684A"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 w:rsidRPr="001C684A">
              <w:rPr>
                <w:rFonts w:cs="굴림체"/>
                <w:color w:val="2A00FF"/>
                <w:kern w:val="0"/>
                <w:szCs w:val="20"/>
              </w:rPr>
              <w:t>"Four"</w:t>
            </w:r>
            <w:r w:rsidRPr="001C684A"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 w:rsidRPr="001C684A">
              <w:rPr>
                <w:rFonts w:cs="굴림체"/>
                <w:color w:val="2A00FF"/>
                <w:kern w:val="0"/>
                <w:szCs w:val="20"/>
              </w:rPr>
              <w:t>"Five"</w:t>
            </w:r>
            <w:r w:rsidRPr="001C684A"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 w:rsidRPr="001C684A">
              <w:rPr>
                <w:rFonts w:cs="굴림체"/>
                <w:color w:val="2A00FF"/>
                <w:kern w:val="0"/>
                <w:szCs w:val="20"/>
              </w:rPr>
              <w:t>"hello world"</w:t>
            </w:r>
            <w:r w:rsidRPr="001C684A"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 w:rsidRPr="001C684A">
              <w:rPr>
                <w:rFonts w:cs="굴림체"/>
                <w:color w:val="2A00FF"/>
                <w:kern w:val="0"/>
                <w:szCs w:val="20"/>
              </w:rPr>
              <w:t>"yahoo"</w:t>
            </w:r>
            <w:r w:rsidRPr="001C684A">
              <w:rPr>
                <w:rFonts w:cs="굴림체"/>
                <w:color w:val="000000"/>
                <w:kern w:val="0"/>
                <w:szCs w:val="20"/>
              </w:rPr>
              <w:t xml:space="preserve"> };</w:t>
            </w:r>
          </w:p>
          <w:p w14:paraId="2D88D553" w14:textId="77777777" w:rsidR="00EF51E4" w:rsidRPr="001C684A" w:rsidRDefault="00EF51E4" w:rsidP="00EF51E4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1C684A"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Pr="001C684A">
              <w:rPr>
                <w:rFonts w:cs="굴림체"/>
                <w:color w:val="7F0055"/>
                <w:kern w:val="0"/>
                <w:szCs w:val="20"/>
              </w:rPr>
              <w:t>for</w:t>
            </w:r>
            <w:r w:rsidRPr="001C684A">
              <w:rPr>
                <w:rFonts w:cs="굴림체"/>
                <w:color w:val="000000"/>
                <w:kern w:val="0"/>
                <w:szCs w:val="20"/>
              </w:rPr>
              <w:t xml:space="preserve"> (String </w:t>
            </w:r>
            <w:r w:rsidRPr="001C684A">
              <w:rPr>
                <w:rFonts w:cs="굴림체"/>
                <w:color w:val="6A3E3E"/>
                <w:kern w:val="0"/>
                <w:szCs w:val="20"/>
              </w:rPr>
              <w:t>s</w:t>
            </w:r>
            <w:r w:rsidRPr="001C684A">
              <w:rPr>
                <w:rFonts w:cs="굴림체"/>
                <w:color w:val="000000"/>
                <w:kern w:val="0"/>
                <w:szCs w:val="20"/>
              </w:rPr>
              <w:t xml:space="preserve"> : </w:t>
            </w:r>
            <w:r w:rsidRPr="001C684A">
              <w:rPr>
                <w:rFonts w:cs="굴림체"/>
                <w:color w:val="6A3E3E"/>
                <w:kern w:val="0"/>
                <w:szCs w:val="20"/>
              </w:rPr>
              <w:t>a</w:t>
            </w:r>
            <w:r w:rsidRPr="001C684A"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756CA90A" w14:textId="77777777" w:rsidR="00EF51E4" w:rsidRPr="001C684A" w:rsidRDefault="00EF51E4" w:rsidP="00EF51E4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1C684A">
              <w:rPr>
                <w:rFonts w:cs="굴림체"/>
                <w:color w:val="000000"/>
                <w:kern w:val="0"/>
                <w:szCs w:val="20"/>
              </w:rPr>
              <w:t xml:space="preserve">            String </w:t>
            </w:r>
            <w:r w:rsidRPr="001C684A">
              <w:rPr>
                <w:rFonts w:cs="굴림체"/>
                <w:color w:val="6A3E3E"/>
                <w:kern w:val="0"/>
                <w:szCs w:val="20"/>
              </w:rPr>
              <w:t>temp</w:t>
            </w:r>
            <w:r w:rsidRPr="001C684A">
              <w:rPr>
                <w:rFonts w:cs="굴림체"/>
                <w:color w:val="000000"/>
                <w:kern w:val="0"/>
                <w:szCs w:val="20"/>
              </w:rPr>
              <w:t xml:space="preserve"> = removeO(</w:t>
            </w:r>
            <w:r w:rsidRPr="001C684A">
              <w:rPr>
                <w:rFonts w:cs="굴림체"/>
                <w:color w:val="6A3E3E"/>
                <w:kern w:val="0"/>
                <w:szCs w:val="20"/>
              </w:rPr>
              <w:t>s</w:t>
            </w:r>
            <w:r w:rsidRPr="001C684A"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649DE74E" w14:textId="77777777" w:rsidR="00EF51E4" w:rsidRPr="001C684A" w:rsidRDefault="00EF51E4" w:rsidP="00EF51E4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1C684A">
              <w:rPr>
                <w:rFonts w:cs="굴림체"/>
                <w:color w:val="000000"/>
                <w:kern w:val="0"/>
                <w:szCs w:val="20"/>
              </w:rPr>
              <w:t xml:space="preserve">            System.</w:t>
            </w:r>
            <w:r w:rsidRPr="001C684A">
              <w:rPr>
                <w:rFonts w:cs="굴림체"/>
                <w:color w:val="0000C0"/>
                <w:kern w:val="0"/>
                <w:szCs w:val="20"/>
              </w:rPr>
              <w:t>out</w:t>
            </w:r>
            <w:r w:rsidRPr="001C684A">
              <w:rPr>
                <w:rFonts w:cs="굴림체"/>
                <w:color w:val="000000"/>
                <w:kern w:val="0"/>
                <w:szCs w:val="20"/>
              </w:rPr>
              <w:t>.println(</w:t>
            </w:r>
            <w:r w:rsidRPr="001C684A">
              <w:rPr>
                <w:rFonts w:cs="굴림체"/>
                <w:color w:val="6A3E3E"/>
                <w:kern w:val="0"/>
                <w:szCs w:val="20"/>
              </w:rPr>
              <w:t>temp</w:t>
            </w:r>
            <w:r w:rsidRPr="001C684A"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18BF9326" w14:textId="77777777" w:rsidR="00EF51E4" w:rsidRPr="001C684A" w:rsidRDefault="00EF51E4" w:rsidP="00EF51E4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1C684A"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60BF291E" w14:textId="087CDD4B" w:rsidR="009011E6" w:rsidRPr="001C684A" w:rsidRDefault="00EF51E4" w:rsidP="00EF51E4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1C684A"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7C75A6E" w14:textId="3F9F63BD" w:rsidR="009011E6" w:rsidRPr="001C684A" w:rsidRDefault="009011E6" w:rsidP="009011E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1C684A">
              <w:rPr>
                <w:rFonts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4BA09309" w14:textId="62FDFA6E" w:rsidR="009011E6" w:rsidRDefault="009011E6" w:rsidP="009011E6"/>
    <w:p w14:paraId="447D26AD" w14:textId="10419716" w:rsidR="00700603" w:rsidRDefault="00700603" w:rsidP="009011E6"/>
    <w:p w14:paraId="3F4DF179" w14:textId="6D119260" w:rsidR="00CC5FAB" w:rsidRDefault="00CC5FA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6EAA77B" w14:textId="26D7D328" w:rsidR="00FF3DE9" w:rsidRDefault="00FF3DE9" w:rsidP="00FF3DE9">
      <w:pPr>
        <w:pStyle w:val="Heading2"/>
      </w:pPr>
      <w:r>
        <w:rPr>
          <w:rFonts w:hint="eastAsia"/>
        </w:rPr>
        <w:lastRenderedPageBreak/>
        <w:t>S</w:t>
      </w:r>
      <w:r>
        <w:t>tring</w:t>
      </w:r>
      <w:r w:rsidR="001B4F7A">
        <w:t xml:space="preserve"> trim, length </w:t>
      </w:r>
      <w:r w:rsidR="001B4F7A">
        <w:rPr>
          <w:rFonts w:hint="eastAsia"/>
        </w:rPr>
        <w:t>메소드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B4F7A" w14:paraId="5F6AC184" w14:textId="77777777" w:rsidTr="001B4F7A">
        <w:tc>
          <w:tcPr>
            <w:tcW w:w="10456" w:type="dxa"/>
          </w:tcPr>
          <w:p w14:paraId="779B4000" w14:textId="77777777" w:rsidR="006416FD" w:rsidRDefault="006416FD" w:rsidP="006416FD">
            <w:r>
              <w:t>the 3</w:t>
            </w:r>
          </w:p>
          <w:p w14:paraId="19F33DCF" w14:textId="77777777" w:rsidR="006416FD" w:rsidRDefault="006416FD" w:rsidP="006416FD">
            <w:r>
              <w:t>world 5</w:t>
            </w:r>
          </w:p>
          <w:p w14:paraId="427A0DA8" w14:textId="2396E0C7" w:rsidR="001B4F7A" w:rsidRDefault="006416FD" w:rsidP="006416FD">
            <w:r>
              <w:t>war 3</w:t>
            </w:r>
          </w:p>
        </w:tc>
      </w:tr>
    </w:tbl>
    <w:p w14:paraId="56170D47" w14:textId="5B14EE40" w:rsidR="001B4F7A" w:rsidRDefault="001B4F7A" w:rsidP="001B4F7A"/>
    <w:p w14:paraId="522A779E" w14:textId="3E344440" w:rsidR="006416FD" w:rsidRDefault="006416FD" w:rsidP="006416FD">
      <w:r>
        <w:rPr>
          <w:rFonts w:hint="eastAsia"/>
        </w:rPr>
        <w:t>실행 결과 출력이 위와 같은 형태로 출력될 수 있도록,</w:t>
      </w:r>
      <w:r>
        <w:t xml:space="preserve"> </w:t>
      </w:r>
      <w:r>
        <w:rPr>
          <w:rFonts w:hint="eastAsia"/>
        </w:rPr>
        <w:t>아래 코드를 완성하라.</w:t>
      </w:r>
    </w:p>
    <w:p w14:paraId="4D04F4A7" w14:textId="77777777" w:rsidR="006416FD" w:rsidRPr="006416FD" w:rsidRDefault="006416FD" w:rsidP="001B4F7A"/>
    <w:p w14:paraId="7C78F193" w14:textId="77D7352D" w:rsidR="00545F17" w:rsidRDefault="00545F17" w:rsidP="00CC5F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416FD" w14:paraId="474C3C61" w14:textId="77777777" w:rsidTr="006416FD">
        <w:tc>
          <w:tcPr>
            <w:tcW w:w="10456" w:type="dxa"/>
          </w:tcPr>
          <w:p w14:paraId="49D9BC12" w14:textId="77777777" w:rsidR="006416FD" w:rsidRDefault="006416FD" w:rsidP="006416F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e2018.exer01;</w:t>
            </w:r>
          </w:p>
          <w:p w14:paraId="4110D262" w14:textId="77777777" w:rsidR="006416FD" w:rsidRDefault="006416FD" w:rsidP="006416F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3D63DD42" w14:textId="77777777" w:rsidR="006416FD" w:rsidRDefault="006416FD" w:rsidP="006416F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Example06 {</w:t>
            </w:r>
          </w:p>
          <w:p w14:paraId="3B2BF6C8" w14:textId="77777777" w:rsidR="006416FD" w:rsidRDefault="006416FD" w:rsidP="006416F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20A72D47" w14:textId="77777777" w:rsidR="006416FD" w:rsidRDefault="006416FD" w:rsidP="006416F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880AF5F" w14:textId="77777777" w:rsidR="006416FD" w:rsidRDefault="006416FD" w:rsidP="006416F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String[]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{ </w:t>
            </w:r>
            <w:r>
              <w:rPr>
                <w:rFonts w:cs="굴림체"/>
                <w:color w:val="2A00FF"/>
                <w:kern w:val="0"/>
                <w:szCs w:val="20"/>
              </w:rPr>
              <w:t>" the"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"world\t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 \nwar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};</w:t>
            </w:r>
          </w:p>
          <w:p w14:paraId="0BD49A4B" w14:textId="77777777" w:rsidR="006416FD" w:rsidRDefault="006416FD" w:rsidP="006416F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762FED5C" w14:textId="5AB48D43" w:rsidR="006416FD" w:rsidRDefault="006416FD" w:rsidP="006416FD">
            <w:pPr>
              <w:wordWrap/>
              <w:adjustRightInd w:val="0"/>
              <w:jc w:val="left"/>
              <w:rPr>
                <w:rFonts w:cs="굴림체"/>
                <w:color w:val="000000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(String 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: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B9C318F" w14:textId="77777777" w:rsidR="006416FD" w:rsidRDefault="006416FD" w:rsidP="006416F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27B1D284" w14:textId="7666A428" w:rsidR="006416FD" w:rsidRDefault="006416FD" w:rsidP="006416F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.printf(</w:t>
            </w:r>
            <w:r>
              <w:rPr>
                <w:rFonts w:cs="굴림체"/>
                <w:color w:val="2A00FF"/>
                <w:kern w:val="0"/>
                <w:szCs w:val="20"/>
              </w:rPr>
              <w:t>"%s %d\n"</w:t>
            </w:r>
            <w:r>
              <w:rPr>
                <w:rFonts w:cs="굴림체"/>
                <w:color w:val="000000"/>
                <w:kern w:val="0"/>
                <w:szCs w:val="20"/>
              </w:rPr>
              <w:t>,           );</w:t>
            </w:r>
          </w:p>
          <w:p w14:paraId="6BE5E199" w14:textId="77777777" w:rsidR="006416FD" w:rsidRDefault="006416FD" w:rsidP="006416F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1A7C4D48" w14:textId="5B3CD6C2" w:rsidR="006416FD" w:rsidRDefault="006416FD" w:rsidP="006416F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A8EE74D" w14:textId="0931379E" w:rsidR="006416FD" w:rsidRPr="006416FD" w:rsidRDefault="006416FD" w:rsidP="006416F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161FF07E" w14:textId="77777777" w:rsidR="006416FD" w:rsidRDefault="006416FD" w:rsidP="00CC5FAB"/>
    <w:p w14:paraId="41AE8005" w14:textId="5E72099F" w:rsidR="006416FD" w:rsidRDefault="006416FD" w:rsidP="00CC5FAB"/>
    <w:p w14:paraId="57E7EF61" w14:textId="4E4A9037" w:rsidR="006416FD" w:rsidRDefault="006416FD" w:rsidP="00CC5FAB"/>
    <w:p w14:paraId="1D8B5E4E" w14:textId="06ADA564" w:rsidR="007B3F2A" w:rsidRDefault="007B3F2A" w:rsidP="00CC5FAB"/>
    <w:p w14:paraId="4EAE92A4" w14:textId="1A3C88F4" w:rsidR="007B3F2A" w:rsidRDefault="007B3F2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FAA194E" w14:textId="77777777" w:rsidR="007B3F2A" w:rsidRDefault="007B3F2A" w:rsidP="007B3F2A">
      <w:pPr>
        <w:pStyle w:val="Heading2"/>
      </w:pPr>
      <w:r>
        <w:rPr>
          <w:rFonts w:hint="eastAsia"/>
        </w:rPr>
        <w:lastRenderedPageBreak/>
        <w:t>S</w:t>
      </w:r>
      <w:r>
        <w:t xml:space="preserve">tring.split </w:t>
      </w:r>
      <w:r>
        <w:rPr>
          <w:rFonts w:hint="eastAsia"/>
        </w:rPr>
        <w:t>메소드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B3F2A" w14:paraId="56F52718" w14:textId="77777777" w:rsidTr="00DA4D9C">
        <w:tc>
          <w:tcPr>
            <w:tcW w:w="10456" w:type="dxa"/>
          </w:tcPr>
          <w:p w14:paraId="0B997824" w14:textId="77777777" w:rsidR="007B3F2A" w:rsidRDefault="007B3F2A" w:rsidP="00DA4D9C">
            <w:r>
              <w:t>[One]</w:t>
            </w:r>
          </w:p>
          <w:p w14:paraId="19A2B667" w14:textId="77777777" w:rsidR="007B3F2A" w:rsidRDefault="007B3F2A" w:rsidP="00DA4D9C">
            <w:r>
              <w:t>[Two]</w:t>
            </w:r>
          </w:p>
          <w:p w14:paraId="123C3F2C" w14:textId="77777777" w:rsidR="007B3F2A" w:rsidRDefault="007B3F2A" w:rsidP="00DA4D9C">
            <w:r>
              <w:t>[Three]</w:t>
            </w:r>
          </w:p>
          <w:p w14:paraId="2C5045D7" w14:textId="77777777" w:rsidR="007B3F2A" w:rsidRDefault="007B3F2A" w:rsidP="00DA4D9C">
            <w:r>
              <w:t>[Four]</w:t>
            </w:r>
          </w:p>
          <w:p w14:paraId="1E940E31" w14:textId="77777777" w:rsidR="007B3F2A" w:rsidRDefault="007B3F2A" w:rsidP="00DA4D9C">
            <w:r>
              <w:t>[Five]</w:t>
            </w:r>
          </w:p>
          <w:p w14:paraId="30F13369" w14:textId="77777777" w:rsidR="007B3F2A" w:rsidRDefault="007B3F2A" w:rsidP="00DA4D9C">
            <w:r>
              <w:t>[One]</w:t>
            </w:r>
          </w:p>
          <w:p w14:paraId="304E132B" w14:textId="77777777" w:rsidR="007B3F2A" w:rsidRDefault="007B3F2A" w:rsidP="00DA4D9C">
            <w:r>
              <w:t>[Two]</w:t>
            </w:r>
          </w:p>
          <w:p w14:paraId="3E423229" w14:textId="77777777" w:rsidR="007B3F2A" w:rsidRDefault="007B3F2A" w:rsidP="00DA4D9C">
            <w:r>
              <w:t>[Three]</w:t>
            </w:r>
          </w:p>
          <w:p w14:paraId="0C8B2B0F" w14:textId="77777777" w:rsidR="007B3F2A" w:rsidRDefault="007B3F2A" w:rsidP="00DA4D9C">
            <w:r>
              <w:t>[Four]</w:t>
            </w:r>
          </w:p>
          <w:p w14:paraId="51FFA1F5" w14:textId="77777777" w:rsidR="007B3F2A" w:rsidRDefault="007B3F2A" w:rsidP="00DA4D9C">
            <w:r>
              <w:t>[Five]</w:t>
            </w:r>
          </w:p>
        </w:tc>
      </w:tr>
    </w:tbl>
    <w:p w14:paraId="15E99D90" w14:textId="77777777" w:rsidR="007B3F2A" w:rsidRDefault="007B3F2A" w:rsidP="007B3F2A"/>
    <w:p w14:paraId="3E4E489F" w14:textId="77777777" w:rsidR="007B3F2A" w:rsidRDefault="007B3F2A" w:rsidP="007B3F2A">
      <w:r>
        <w:rPr>
          <w:rFonts w:hint="eastAsia"/>
        </w:rPr>
        <w:t>실행 결과 출력이 위와 같은 형태로 출력될 수 있도록,</w:t>
      </w:r>
      <w:r>
        <w:t xml:space="preserve"> </w:t>
      </w:r>
      <w:r>
        <w:rPr>
          <w:rFonts w:cs="굴림체"/>
          <w:color w:val="000000"/>
          <w:kern w:val="0"/>
          <w:szCs w:val="20"/>
        </w:rPr>
        <w:t>split1, split2</w:t>
      </w:r>
      <w:r>
        <w:rPr>
          <w:rFonts w:hint="eastAsia"/>
        </w:rPr>
        <w:t xml:space="preserve"> 메소드를 구현하라.</w:t>
      </w:r>
    </w:p>
    <w:p w14:paraId="5C44D526" w14:textId="77777777" w:rsidR="007B3F2A" w:rsidRPr="00D57A2B" w:rsidRDefault="007B3F2A" w:rsidP="007B3F2A"/>
    <w:p w14:paraId="57B20764" w14:textId="77777777" w:rsidR="007B3F2A" w:rsidRPr="00E210E2" w:rsidRDefault="007B3F2A" w:rsidP="007B3F2A">
      <w:r>
        <w:rPr>
          <w:rFonts w:hint="eastAsia"/>
        </w:rPr>
        <w:t>s</w:t>
      </w:r>
      <w:r>
        <w:t xml:space="preserve">plit1 </w:t>
      </w:r>
      <w:r>
        <w:rPr>
          <w:rFonts w:hint="eastAsia"/>
        </w:rPr>
        <w:t>메소드 구현 방법</w:t>
      </w:r>
      <w:r>
        <w:t xml:space="preserve">: </w:t>
      </w:r>
      <w:r>
        <w:rPr>
          <w:rFonts w:hint="eastAsia"/>
        </w:rPr>
        <w:t>S</w:t>
      </w:r>
      <w:r>
        <w:t xml:space="preserve">tring.replace </w:t>
      </w:r>
      <w:r>
        <w:rPr>
          <w:rFonts w:hint="eastAsia"/>
        </w:rPr>
        <w:t>메소드와 S</w:t>
      </w:r>
      <w:r>
        <w:t>tring.</w:t>
      </w:r>
      <w:r>
        <w:rPr>
          <w:rFonts w:cs="굴림체"/>
          <w:color w:val="000000"/>
          <w:kern w:val="0"/>
          <w:szCs w:val="20"/>
        </w:rPr>
        <w:t>split</w:t>
      </w:r>
      <w:r>
        <w:rPr>
          <w:rFonts w:hint="eastAsia"/>
        </w:rPr>
        <w:t xml:space="preserve"> 메소드를 사용하여 구현</w:t>
      </w:r>
    </w:p>
    <w:p w14:paraId="63D27971" w14:textId="77777777" w:rsidR="007B3F2A" w:rsidRDefault="007B3F2A" w:rsidP="007B3F2A">
      <w:r>
        <w:rPr>
          <w:rFonts w:hint="eastAsia"/>
        </w:rPr>
        <w:t>s</w:t>
      </w:r>
      <w:r>
        <w:t xml:space="preserve">plit2 </w:t>
      </w:r>
      <w:r>
        <w:rPr>
          <w:rFonts w:hint="eastAsia"/>
        </w:rPr>
        <w:t>메소드 구현 방법</w:t>
      </w:r>
      <w:r>
        <w:t xml:space="preserve">: String.split </w:t>
      </w:r>
      <w:r>
        <w:rPr>
          <w:rFonts w:hint="eastAsia"/>
        </w:rPr>
        <w:t xml:space="preserve">메소드와 </w:t>
      </w:r>
      <w:r>
        <w:t xml:space="preserve">String.trim </w:t>
      </w:r>
      <w:r>
        <w:rPr>
          <w:rFonts w:hint="eastAsia"/>
        </w:rPr>
        <w:t>메소드를 사용하여 구현</w:t>
      </w:r>
    </w:p>
    <w:p w14:paraId="1C89D665" w14:textId="77777777" w:rsidR="007B3F2A" w:rsidRPr="00E210E2" w:rsidRDefault="007B3F2A" w:rsidP="007B3F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B3F2A" w14:paraId="50651A88" w14:textId="77777777" w:rsidTr="00DA4D9C">
        <w:tc>
          <w:tcPr>
            <w:tcW w:w="10456" w:type="dxa"/>
          </w:tcPr>
          <w:p w14:paraId="6EF29B35" w14:textId="77777777" w:rsidR="007B3F2A" w:rsidRDefault="007B3F2A" w:rsidP="00DA4D9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e2018.exer01;</w:t>
            </w:r>
          </w:p>
          <w:p w14:paraId="6C393B22" w14:textId="77777777" w:rsidR="007B3F2A" w:rsidRDefault="007B3F2A" w:rsidP="00DA4D9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6A9E835B" w14:textId="77777777" w:rsidR="007B3F2A" w:rsidRDefault="007B3F2A" w:rsidP="00DA4D9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Example05 {</w:t>
            </w:r>
          </w:p>
          <w:p w14:paraId="5E222B93" w14:textId="77777777" w:rsidR="007B3F2A" w:rsidRDefault="007B3F2A" w:rsidP="00DA4D9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5FEE875C" w14:textId="77777777" w:rsidR="007B3F2A" w:rsidRDefault="007B3F2A" w:rsidP="00DA4D9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String[] split1(String 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CCBAFE8" w14:textId="77777777" w:rsidR="007B3F2A" w:rsidRDefault="007B3F2A" w:rsidP="00DA4D9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</w:p>
          <w:p w14:paraId="0D284F2C" w14:textId="77777777" w:rsidR="007B3F2A" w:rsidRDefault="007B3F2A" w:rsidP="00DA4D9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E71F013" w14:textId="77777777" w:rsidR="007B3F2A" w:rsidRDefault="007B3F2A" w:rsidP="00DA4D9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5413DF5E" w14:textId="77777777" w:rsidR="007B3F2A" w:rsidRDefault="007B3F2A" w:rsidP="00DA4D9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String[] split2(String 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96D0A85" w14:textId="77777777" w:rsidR="007B3F2A" w:rsidRDefault="007B3F2A" w:rsidP="00DA4D9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</w:p>
          <w:p w14:paraId="07393CFA" w14:textId="77777777" w:rsidR="007B3F2A" w:rsidRDefault="007B3F2A" w:rsidP="00DA4D9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39E50030" w14:textId="77777777" w:rsidR="007B3F2A" w:rsidRDefault="007B3F2A" w:rsidP="00DA4D9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21450236" w14:textId="77777777" w:rsidR="007B3F2A" w:rsidRDefault="007B3F2A" w:rsidP="00DA4D9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F72A41C" w14:textId="77777777" w:rsidR="007B3F2A" w:rsidRDefault="007B3F2A" w:rsidP="00DA4D9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 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"One, Two ,Three , Four,Five"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C0EC5DA" w14:textId="77777777" w:rsidR="007B3F2A" w:rsidRDefault="007B3F2A" w:rsidP="00DA4D9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String[] </w:t>
            </w:r>
            <w:r>
              <w:rPr>
                <w:rFonts w:cs="굴림체"/>
                <w:color w:val="6A3E3E"/>
                <w:kern w:val="0"/>
                <w:szCs w:val="20"/>
              </w:rPr>
              <w:t>a1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split1(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DC90373" w14:textId="77777777" w:rsidR="007B3F2A" w:rsidRDefault="007B3F2A" w:rsidP="00DA4D9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(String </w:t>
            </w:r>
            <w:r>
              <w:rPr>
                <w:rFonts w:cs="굴림체"/>
                <w:color w:val="6A3E3E"/>
                <w:kern w:val="0"/>
                <w:szCs w:val="20"/>
              </w:rPr>
              <w:t>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: </w:t>
            </w:r>
            <w:r>
              <w:rPr>
                <w:rFonts w:cs="굴림체"/>
                <w:color w:val="6A3E3E"/>
                <w:kern w:val="0"/>
                <w:szCs w:val="20"/>
              </w:rPr>
              <w:t>a1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23964904" w14:textId="77777777" w:rsidR="007B3F2A" w:rsidRDefault="007B3F2A" w:rsidP="00DA4D9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.printf(</w:t>
            </w:r>
            <w:r>
              <w:rPr>
                <w:rFonts w:cs="굴림체"/>
                <w:color w:val="2A00FF"/>
                <w:kern w:val="0"/>
                <w:szCs w:val="20"/>
              </w:rPr>
              <w:t>"[%s]\n"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577BEA34" w14:textId="77777777" w:rsidR="007B3F2A" w:rsidRDefault="007B3F2A" w:rsidP="00DA4D9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String[] </w:t>
            </w:r>
            <w:r>
              <w:rPr>
                <w:rFonts w:cs="굴림체"/>
                <w:color w:val="6A3E3E"/>
                <w:kern w:val="0"/>
                <w:szCs w:val="20"/>
              </w:rPr>
              <w:t>a2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split2(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47D4BF3B" w14:textId="77777777" w:rsidR="007B3F2A" w:rsidRDefault="007B3F2A" w:rsidP="00DA4D9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(String </w:t>
            </w:r>
            <w:r>
              <w:rPr>
                <w:rFonts w:cs="굴림체"/>
                <w:color w:val="6A3E3E"/>
                <w:kern w:val="0"/>
                <w:szCs w:val="20"/>
              </w:rPr>
              <w:t>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: </w:t>
            </w:r>
            <w:r>
              <w:rPr>
                <w:rFonts w:cs="굴림체"/>
                <w:color w:val="6A3E3E"/>
                <w:kern w:val="0"/>
                <w:szCs w:val="20"/>
              </w:rPr>
              <w:t>a2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47B91B51" w14:textId="77777777" w:rsidR="007B3F2A" w:rsidRDefault="007B3F2A" w:rsidP="00DA4D9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.printf(</w:t>
            </w:r>
            <w:r>
              <w:rPr>
                <w:rFonts w:cs="굴림체"/>
                <w:color w:val="2A00FF"/>
                <w:kern w:val="0"/>
                <w:szCs w:val="20"/>
              </w:rPr>
              <w:t>"[%s]\n"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2359C6F2" w14:textId="77777777" w:rsidR="007B3F2A" w:rsidRDefault="007B3F2A" w:rsidP="00DA4D9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632078F" w14:textId="77777777" w:rsidR="007B3F2A" w:rsidRDefault="007B3F2A" w:rsidP="00DA4D9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0858C408" w14:textId="77777777" w:rsidR="007B3F2A" w:rsidRPr="009124D5" w:rsidRDefault="007B3F2A" w:rsidP="00DA4D9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</w:tc>
      </w:tr>
    </w:tbl>
    <w:p w14:paraId="51B7B304" w14:textId="77777777" w:rsidR="007B3F2A" w:rsidRDefault="007B3F2A" w:rsidP="007B3F2A"/>
    <w:p w14:paraId="0F5B719B" w14:textId="77777777" w:rsidR="007B3F2A" w:rsidRDefault="007B3F2A" w:rsidP="007B3F2A"/>
    <w:p w14:paraId="1F5EB748" w14:textId="4221EFEC" w:rsidR="007B3F2A" w:rsidRDefault="007B3F2A" w:rsidP="00CC5FAB"/>
    <w:p w14:paraId="2AFDF572" w14:textId="75E77AAF" w:rsidR="00961AAD" w:rsidRDefault="00961AA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C5A8209" w14:textId="0212459B" w:rsidR="007B3F2A" w:rsidRDefault="00961AAD" w:rsidP="00961AAD">
      <w:pPr>
        <w:pStyle w:val="Heading2"/>
      </w:pPr>
      <w:r>
        <w:rPr>
          <w:rFonts w:hint="eastAsia"/>
        </w:rPr>
        <w:lastRenderedPageBreak/>
        <w:t>e</w:t>
      </w:r>
      <w:r>
        <w:t xml:space="preserve">quals </w:t>
      </w:r>
      <w:r>
        <w:rPr>
          <w:rFonts w:hint="eastAsia"/>
        </w:rPr>
        <w:t>메소드 재정의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61AAD" w14:paraId="3D82AF70" w14:textId="77777777" w:rsidTr="00961AAD">
        <w:tc>
          <w:tcPr>
            <w:tcW w:w="10456" w:type="dxa"/>
          </w:tcPr>
          <w:p w14:paraId="34A0CE56" w14:textId="77777777" w:rsidR="004C0B0B" w:rsidRDefault="004C0B0B" w:rsidP="004C0B0B">
            <w:r>
              <w:t>true</w:t>
            </w:r>
          </w:p>
          <w:p w14:paraId="18189A0D" w14:textId="77777777" w:rsidR="004C0B0B" w:rsidRDefault="004C0B0B" w:rsidP="004C0B0B">
            <w:r>
              <w:t>false</w:t>
            </w:r>
          </w:p>
          <w:p w14:paraId="02DAB247" w14:textId="77777777" w:rsidR="004C0B0B" w:rsidRDefault="004C0B0B" w:rsidP="004C0B0B">
            <w:r>
              <w:t>false</w:t>
            </w:r>
          </w:p>
          <w:p w14:paraId="1AF60132" w14:textId="77777777" w:rsidR="004C0B0B" w:rsidRDefault="004C0B0B" w:rsidP="004C0B0B">
            <w:r>
              <w:t>false</w:t>
            </w:r>
          </w:p>
          <w:p w14:paraId="413C3323" w14:textId="6A98A5DE" w:rsidR="00961AAD" w:rsidRDefault="004C0B0B" w:rsidP="004C0B0B">
            <w:r>
              <w:t>false</w:t>
            </w:r>
          </w:p>
        </w:tc>
      </w:tr>
    </w:tbl>
    <w:p w14:paraId="1278CED5" w14:textId="7D202A29" w:rsidR="00961AAD" w:rsidRDefault="00961AAD" w:rsidP="00961AAD"/>
    <w:p w14:paraId="281491E5" w14:textId="5B260938" w:rsidR="004C0B0B" w:rsidRDefault="004C0B0B" w:rsidP="004C0B0B">
      <w:r>
        <w:rPr>
          <w:rFonts w:hint="eastAsia"/>
        </w:rPr>
        <w:t>실행 결과 출력이 위와 같은 형태로 출력될 수 있도록,</w:t>
      </w:r>
      <w:r>
        <w:t xml:space="preserve"> </w:t>
      </w:r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 xml:space="preserve">클래스의 </w:t>
      </w:r>
      <w:r>
        <w:t xml:space="preserve">equals </w:t>
      </w:r>
      <w:r>
        <w:rPr>
          <w:rFonts w:hint="eastAsia"/>
        </w:rPr>
        <w:t>메소드를 재정의하라</w:t>
      </w:r>
    </w:p>
    <w:p w14:paraId="55FE520A" w14:textId="77777777" w:rsidR="004C0B0B" w:rsidRPr="004C0B0B" w:rsidRDefault="004C0B0B" w:rsidP="00961AAD"/>
    <w:p w14:paraId="34715A30" w14:textId="51289383" w:rsidR="00961AAD" w:rsidRDefault="00961AAD" w:rsidP="00961A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61AAD" w14:paraId="1AEDE733" w14:textId="77777777" w:rsidTr="00961AAD">
        <w:tc>
          <w:tcPr>
            <w:tcW w:w="10456" w:type="dxa"/>
          </w:tcPr>
          <w:p w14:paraId="7DFA9663" w14:textId="77777777" w:rsidR="00961AAD" w:rsidRDefault="00961AAD" w:rsidP="00961AA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e2018.exer01;</w:t>
            </w:r>
          </w:p>
          <w:p w14:paraId="11684A0E" w14:textId="77777777" w:rsidR="00961AAD" w:rsidRDefault="00961AAD" w:rsidP="00961AA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68EDB8C0" w14:textId="77777777" w:rsidR="00961AAD" w:rsidRDefault="00961AAD" w:rsidP="00961AA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java.util.Date;</w:t>
            </w:r>
          </w:p>
          <w:p w14:paraId="02D58A66" w14:textId="77777777" w:rsidR="00961AAD" w:rsidRDefault="00961AAD" w:rsidP="00961AA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java.util.GregorianCalendar;</w:t>
            </w:r>
          </w:p>
          <w:p w14:paraId="552B2D11" w14:textId="77777777" w:rsidR="00961AAD" w:rsidRDefault="00961AAD" w:rsidP="00961AA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java.util.Objects;</w:t>
            </w:r>
          </w:p>
          <w:p w14:paraId="746CBFFD" w14:textId="77777777" w:rsidR="00961AAD" w:rsidRDefault="00961AAD" w:rsidP="00961AA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0B0E4373" w14:textId="77777777" w:rsidR="00961AAD" w:rsidRDefault="00961AAD" w:rsidP="00961AA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Data {</w:t>
            </w:r>
          </w:p>
          <w:p w14:paraId="3D3E540A" w14:textId="77777777" w:rsidR="00961AAD" w:rsidRDefault="00961AAD" w:rsidP="00961AA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double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weight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B2AE57E" w14:textId="77777777" w:rsidR="00961AAD" w:rsidRDefault="00961AAD" w:rsidP="00961AA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7B2CECA" w14:textId="77777777" w:rsidR="00961AAD" w:rsidRDefault="00961AAD" w:rsidP="00961AA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boolean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enabled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1B4082F" w14:textId="77777777" w:rsidR="00961AAD" w:rsidRDefault="00961AAD" w:rsidP="00961AA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Date </w:t>
            </w:r>
            <w:r>
              <w:rPr>
                <w:rFonts w:cs="굴림체"/>
                <w:color w:val="0000C0"/>
                <w:kern w:val="0"/>
                <w:szCs w:val="20"/>
              </w:rPr>
              <w:t>startDate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2AA9CA8" w14:textId="77777777" w:rsidR="00961AAD" w:rsidRDefault="00961AAD" w:rsidP="00961AA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1648D1F9" w14:textId="77777777" w:rsidR="00961AAD" w:rsidRDefault="00961AAD" w:rsidP="00961AA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Data(</w:t>
            </w:r>
            <w:r>
              <w:rPr>
                <w:rFonts w:cs="굴림체"/>
                <w:color w:val="7F0055"/>
                <w:kern w:val="0"/>
                <w:szCs w:val="20"/>
              </w:rPr>
              <w:t>double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weight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boolean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enabled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Date </w:t>
            </w:r>
            <w:r>
              <w:rPr>
                <w:rFonts w:cs="굴림체"/>
                <w:color w:val="6A3E3E"/>
                <w:kern w:val="0"/>
                <w:szCs w:val="20"/>
              </w:rPr>
              <w:t>startDate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02ABE818" w14:textId="77777777" w:rsidR="00961AAD" w:rsidRDefault="00961AAD" w:rsidP="00961AA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weight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weight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7F3A1C2" w14:textId="77777777" w:rsidR="00961AAD" w:rsidRDefault="00961AAD" w:rsidP="00961AA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8915C6D" w14:textId="77777777" w:rsidR="00961AAD" w:rsidRDefault="00961AAD" w:rsidP="00961AA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enabled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enabled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B93C757" w14:textId="77777777" w:rsidR="00961AAD" w:rsidRDefault="00961AAD" w:rsidP="00961AA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startDate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startDate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F535DA6" w14:textId="77777777" w:rsidR="00961AAD" w:rsidRDefault="00961AAD" w:rsidP="00961AA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C3C8BAF" w14:textId="77777777" w:rsidR="00961AAD" w:rsidRDefault="00961AAD" w:rsidP="00961AA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69C7A571" w14:textId="77777777" w:rsidR="00961AAD" w:rsidRDefault="00961AAD" w:rsidP="00961AA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@Override</w:t>
            </w:r>
          </w:p>
          <w:p w14:paraId="2B22DD68" w14:textId="002835E6" w:rsidR="00961AAD" w:rsidRDefault="00961AAD" w:rsidP="00961AAD">
            <w:pPr>
              <w:wordWrap/>
              <w:adjustRightInd w:val="0"/>
              <w:jc w:val="left"/>
              <w:rPr>
                <w:rFonts w:cs="굴림체"/>
                <w:color w:val="000000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boolean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equals(Object </w:t>
            </w:r>
            <w:r>
              <w:rPr>
                <w:rFonts w:cs="굴림체"/>
                <w:color w:val="6A3E3E"/>
                <w:kern w:val="0"/>
                <w:szCs w:val="20"/>
              </w:rPr>
              <w:t>obj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21A868BC" w14:textId="77777777" w:rsidR="00961AAD" w:rsidRDefault="00961AAD" w:rsidP="00961AA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12CDCE08" w14:textId="419B5C14" w:rsidR="00961AAD" w:rsidRDefault="00961AAD" w:rsidP="00961AA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C65CBE4" w14:textId="77777777" w:rsidR="00961AAD" w:rsidRDefault="00961AAD" w:rsidP="00961AA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684BD280" w14:textId="77777777" w:rsidR="00961AAD" w:rsidRDefault="00961AAD" w:rsidP="00961AA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3FD76F43" w14:textId="77777777" w:rsidR="00961AAD" w:rsidRDefault="00961AAD" w:rsidP="00961AA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Example06 {</w:t>
            </w:r>
          </w:p>
          <w:p w14:paraId="46D4335C" w14:textId="77777777" w:rsidR="00961AAD" w:rsidRDefault="00961AAD" w:rsidP="00961AA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55C317FA" w14:textId="77777777" w:rsidR="00961AAD" w:rsidRPr="004C0B0B" w:rsidRDefault="00961AAD" w:rsidP="00961AA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4C0B0B">
              <w:rPr>
                <w:rFonts w:cs="굴림체"/>
                <w:color w:val="7F0055"/>
                <w:kern w:val="0"/>
                <w:szCs w:val="20"/>
              </w:rPr>
              <w:t>static</w:t>
            </w:r>
            <w:r w:rsidRPr="004C0B0B">
              <w:rPr>
                <w:rFonts w:cs="굴림체"/>
                <w:color w:val="000000"/>
                <w:kern w:val="0"/>
                <w:szCs w:val="20"/>
              </w:rPr>
              <w:t xml:space="preserve"> Date createDate(</w:t>
            </w:r>
            <w:r w:rsidRPr="004C0B0B">
              <w:rPr>
                <w:rFonts w:cs="굴림체"/>
                <w:color w:val="7F0055"/>
                <w:kern w:val="0"/>
                <w:szCs w:val="20"/>
              </w:rPr>
              <w:t>int</w:t>
            </w:r>
            <w:r w:rsidRPr="004C0B0B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4C0B0B">
              <w:rPr>
                <w:rFonts w:cs="굴림체"/>
                <w:color w:val="6A3E3E"/>
                <w:kern w:val="0"/>
                <w:szCs w:val="20"/>
              </w:rPr>
              <w:t>year</w:t>
            </w:r>
            <w:r w:rsidRPr="004C0B0B"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 w:rsidRPr="004C0B0B">
              <w:rPr>
                <w:rFonts w:cs="굴림체"/>
                <w:color w:val="7F0055"/>
                <w:kern w:val="0"/>
                <w:szCs w:val="20"/>
              </w:rPr>
              <w:t>int</w:t>
            </w:r>
            <w:r w:rsidRPr="004C0B0B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4C0B0B">
              <w:rPr>
                <w:rFonts w:cs="굴림체"/>
                <w:color w:val="6A3E3E"/>
                <w:kern w:val="0"/>
                <w:szCs w:val="20"/>
              </w:rPr>
              <w:t>month</w:t>
            </w:r>
            <w:r w:rsidRPr="004C0B0B"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 w:rsidRPr="004C0B0B">
              <w:rPr>
                <w:rFonts w:cs="굴림체"/>
                <w:color w:val="7F0055"/>
                <w:kern w:val="0"/>
                <w:szCs w:val="20"/>
              </w:rPr>
              <w:t>int</w:t>
            </w:r>
            <w:r w:rsidRPr="004C0B0B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4C0B0B">
              <w:rPr>
                <w:rFonts w:cs="굴림체"/>
                <w:color w:val="6A3E3E"/>
                <w:kern w:val="0"/>
                <w:szCs w:val="20"/>
              </w:rPr>
              <w:t>day</w:t>
            </w:r>
            <w:r w:rsidRPr="004C0B0B"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387BBD91" w14:textId="77777777" w:rsidR="00961AAD" w:rsidRPr="004C0B0B" w:rsidRDefault="00961AAD" w:rsidP="00961AA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4C0B0B">
              <w:rPr>
                <w:rFonts w:cs="굴림체"/>
                <w:color w:val="000000"/>
                <w:kern w:val="0"/>
                <w:szCs w:val="20"/>
              </w:rPr>
              <w:t xml:space="preserve">        GregorianCalendar </w:t>
            </w:r>
            <w:r w:rsidRPr="004C0B0B">
              <w:rPr>
                <w:rFonts w:cs="굴림체"/>
                <w:color w:val="6A3E3E"/>
                <w:kern w:val="0"/>
                <w:szCs w:val="20"/>
              </w:rPr>
              <w:t>calendar</w:t>
            </w:r>
            <w:r w:rsidRPr="004C0B0B"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 w:rsidRPr="004C0B0B">
              <w:rPr>
                <w:rFonts w:cs="굴림체"/>
                <w:color w:val="7F0055"/>
                <w:kern w:val="0"/>
                <w:szCs w:val="20"/>
              </w:rPr>
              <w:t>new</w:t>
            </w:r>
            <w:r w:rsidRPr="004C0B0B">
              <w:rPr>
                <w:rFonts w:cs="굴림체"/>
                <w:color w:val="000000"/>
                <w:kern w:val="0"/>
                <w:szCs w:val="20"/>
              </w:rPr>
              <w:t xml:space="preserve"> GregorianCalendar(</w:t>
            </w:r>
            <w:r w:rsidRPr="004C0B0B">
              <w:rPr>
                <w:rFonts w:cs="굴림체"/>
                <w:color w:val="6A3E3E"/>
                <w:kern w:val="0"/>
                <w:szCs w:val="20"/>
              </w:rPr>
              <w:t>year</w:t>
            </w:r>
            <w:r w:rsidRPr="004C0B0B"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 w:rsidRPr="004C0B0B">
              <w:rPr>
                <w:rFonts w:cs="굴림체"/>
                <w:color w:val="6A3E3E"/>
                <w:kern w:val="0"/>
                <w:szCs w:val="20"/>
              </w:rPr>
              <w:t>month</w:t>
            </w:r>
            <w:r w:rsidRPr="004C0B0B"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 w:rsidRPr="004C0B0B">
              <w:rPr>
                <w:rFonts w:cs="굴림체"/>
                <w:color w:val="6A3E3E"/>
                <w:kern w:val="0"/>
                <w:szCs w:val="20"/>
              </w:rPr>
              <w:t>day</w:t>
            </w:r>
            <w:r w:rsidRPr="004C0B0B"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E244527" w14:textId="77777777" w:rsidR="00961AAD" w:rsidRDefault="00961AAD" w:rsidP="00961AA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4C0B0B"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Pr="004C0B0B">
              <w:rPr>
                <w:rFonts w:cs="굴림체"/>
                <w:color w:val="7F0055"/>
                <w:kern w:val="0"/>
                <w:szCs w:val="20"/>
              </w:rPr>
              <w:t>return</w:t>
            </w:r>
            <w:r w:rsidRPr="004C0B0B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4C0B0B">
              <w:rPr>
                <w:rFonts w:cs="굴림체"/>
                <w:color w:val="6A3E3E"/>
                <w:kern w:val="0"/>
                <w:szCs w:val="20"/>
              </w:rPr>
              <w:t>calendar</w:t>
            </w:r>
            <w:r w:rsidRPr="004C0B0B">
              <w:rPr>
                <w:rFonts w:cs="굴림체"/>
                <w:color w:val="000000"/>
                <w:kern w:val="0"/>
                <w:szCs w:val="20"/>
              </w:rPr>
              <w:t>.getTime();</w:t>
            </w:r>
          </w:p>
          <w:p w14:paraId="507DF56F" w14:textId="77777777" w:rsidR="00961AAD" w:rsidRDefault="00961AAD" w:rsidP="00961AA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B3D7E5E" w14:textId="77777777" w:rsidR="00961AAD" w:rsidRDefault="00961AAD" w:rsidP="00961AA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512583DC" w14:textId="77777777" w:rsidR="00961AAD" w:rsidRDefault="00961AAD" w:rsidP="00961AA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2740731A" w14:textId="77777777" w:rsidR="00961AAD" w:rsidRDefault="00961AAD" w:rsidP="00961AA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Data </w:t>
            </w:r>
            <w:r>
              <w:rPr>
                <w:rFonts w:cs="굴림체"/>
                <w:color w:val="6A3E3E"/>
                <w:kern w:val="0"/>
                <w:szCs w:val="20"/>
              </w:rPr>
              <w:t>d1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Data(10.3, </w:t>
            </w:r>
            <w:r>
              <w:rPr>
                <w:rFonts w:cs="굴림체"/>
                <w:color w:val="2A00FF"/>
                <w:kern w:val="0"/>
                <w:szCs w:val="20"/>
              </w:rPr>
              <w:t>"data"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true</w:t>
            </w:r>
            <w:r>
              <w:rPr>
                <w:rFonts w:cs="굴림체"/>
                <w:color w:val="000000"/>
                <w:kern w:val="0"/>
                <w:szCs w:val="20"/>
              </w:rPr>
              <w:t>, createDate(2018, 9, 10));</w:t>
            </w:r>
          </w:p>
          <w:p w14:paraId="6E8C80AA" w14:textId="77777777" w:rsidR="00961AAD" w:rsidRDefault="00961AAD" w:rsidP="00961AA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Data </w:t>
            </w:r>
            <w:r>
              <w:rPr>
                <w:rFonts w:cs="굴림체"/>
                <w:color w:val="6A3E3E"/>
                <w:kern w:val="0"/>
                <w:szCs w:val="20"/>
              </w:rPr>
              <w:t>d2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Data(10.3, </w:t>
            </w:r>
            <w:r>
              <w:rPr>
                <w:rFonts w:cs="굴림체"/>
                <w:color w:val="2A00FF"/>
                <w:kern w:val="0"/>
                <w:szCs w:val="20"/>
              </w:rPr>
              <w:t>"data"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true</w:t>
            </w:r>
            <w:r>
              <w:rPr>
                <w:rFonts w:cs="굴림체"/>
                <w:color w:val="000000"/>
                <w:kern w:val="0"/>
                <w:szCs w:val="20"/>
              </w:rPr>
              <w:t>, createDate(2018, 9, 10));</w:t>
            </w:r>
          </w:p>
          <w:p w14:paraId="1F30D9E5" w14:textId="77777777" w:rsidR="00961AAD" w:rsidRDefault="00961AAD" w:rsidP="00961AA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Data </w:t>
            </w:r>
            <w:r>
              <w:rPr>
                <w:rFonts w:cs="굴림체"/>
                <w:color w:val="6A3E3E"/>
                <w:kern w:val="0"/>
                <w:szCs w:val="20"/>
              </w:rPr>
              <w:t>d3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Data(</w:t>
            </w:r>
            <w:r w:rsidRPr="004C0B0B">
              <w:rPr>
                <w:rFonts w:cs="굴림체"/>
                <w:color w:val="000000"/>
                <w:kern w:val="0"/>
                <w:szCs w:val="20"/>
                <w:highlight w:val="yellow"/>
              </w:rPr>
              <w:t>11.9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"data"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true</w:t>
            </w:r>
            <w:r>
              <w:rPr>
                <w:rFonts w:cs="굴림체"/>
                <w:color w:val="000000"/>
                <w:kern w:val="0"/>
                <w:szCs w:val="20"/>
              </w:rPr>
              <w:t>, createDate(2018, 9, 10));</w:t>
            </w:r>
          </w:p>
          <w:p w14:paraId="3023DB77" w14:textId="77777777" w:rsidR="00961AAD" w:rsidRDefault="00961AAD" w:rsidP="00961AA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Data </w:t>
            </w:r>
            <w:r>
              <w:rPr>
                <w:rFonts w:cs="굴림체"/>
                <w:color w:val="6A3E3E"/>
                <w:kern w:val="0"/>
                <w:szCs w:val="20"/>
              </w:rPr>
              <w:t>d4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Data(10.3,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4C0B0B">
              <w:rPr>
                <w:rFonts w:cs="굴림체"/>
                <w:color w:val="2A00FF"/>
                <w:kern w:val="0"/>
                <w:szCs w:val="20"/>
                <w:highlight w:val="yellow"/>
              </w:rPr>
              <w:t>datt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true</w:t>
            </w:r>
            <w:r>
              <w:rPr>
                <w:rFonts w:cs="굴림체"/>
                <w:color w:val="000000"/>
                <w:kern w:val="0"/>
                <w:szCs w:val="20"/>
              </w:rPr>
              <w:t>, createDate(2018, 9, 10));</w:t>
            </w:r>
          </w:p>
          <w:p w14:paraId="6AA743B0" w14:textId="77777777" w:rsidR="00961AAD" w:rsidRDefault="00961AAD" w:rsidP="00961AA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Data </w:t>
            </w:r>
            <w:r>
              <w:rPr>
                <w:rFonts w:cs="굴림체"/>
                <w:color w:val="6A3E3E"/>
                <w:kern w:val="0"/>
                <w:szCs w:val="20"/>
              </w:rPr>
              <w:t>d5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Data(10.3, </w:t>
            </w:r>
            <w:r>
              <w:rPr>
                <w:rFonts w:cs="굴림체"/>
                <w:color w:val="2A00FF"/>
                <w:kern w:val="0"/>
                <w:szCs w:val="20"/>
              </w:rPr>
              <w:t>"data"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 w:rsidRPr="004C0B0B">
              <w:rPr>
                <w:rFonts w:cs="굴림체"/>
                <w:color w:val="7F0055"/>
                <w:kern w:val="0"/>
                <w:szCs w:val="20"/>
                <w:highlight w:val="yellow"/>
              </w:rPr>
              <w:t>false</w:t>
            </w:r>
            <w:r>
              <w:rPr>
                <w:rFonts w:cs="굴림체"/>
                <w:color w:val="000000"/>
                <w:kern w:val="0"/>
                <w:szCs w:val="20"/>
              </w:rPr>
              <w:t>, createDate(2018, 9, 10));</w:t>
            </w:r>
          </w:p>
          <w:p w14:paraId="2DDCA083" w14:textId="77777777" w:rsidR="00961AAD" w:rsidRDefault="00961AAD" w:rsidP="00961AA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Data </w:t>
            </w:r>
            <w:r>
              <w:rPr>
                <w:rFonts w:cs="굴림체"/>
                <w:color w:val="6A3E3E"/>
                <w:kern w:val="0"/>
                <w:szCs w:val="20"/>
              </w:rPr>
              <w:t>d6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Data(10.3, </w:t>
            </w:r>
            <w:r>
              <w:rPr>
                <w:rFonts w:cs="굴림체"/>
                <w:color w:val="2A00FF"/>
                <w:kern w:val="0"/>
                <w:szCs w:val="20"/>
              </w:rPr>
              <w:t>"data"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true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createDate(2018, 9, </w:t>
            </w:r>
            <w:r w:rsidRPr="004C0B0B">
              <w:rPr>
                <w:rFonts w:cs="굴림체"/>
                <w:color w:val="000000"/>
                <w:kern w:val="0"/>
                <w:szCs w:val="20"/>
                <w:highlight w:val="yellow"/>
              </w:rPr>
              <w:t>11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040698CF" w14:textId="77777777" w:rsidR="00961AAD" w:rsidRDefault="00961AAD" w:rsidP="00961AA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0C21012A" w14:textId="77777777" w:rsidR="00961AAD" w:rsidRDefault="00961AAD" w:rsidP="00961AA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d1</w:t>
            </w:r>
            <w:r>
              <w:rPr>
                <w:rFonts w:cs="굴림체"/>
                <w:color w:val="000000"/>
                <w:kern w:val="0"/>
                <w:szCs w:val="20"/>
              </w:rPr>
              <w:t>.equals(</w:t>
            </w:r>
            <w:r>
              <w:rPr>
                <w:rFonts w:cs="굴림체"/>
                <w:color w:val="6A3E3E"/>
                <w:kern w:val="0"/>
                <w:szCs w:val="20"/>
              </w:rPr>
              <w:t>d2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69365211" w14:textId="77777777" w:rsidR="00961AAD" w:rsidRDefault="00961AAD" w:rsidP="00961AA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d1</w:t>
            </w:r>
            <w:r>
              <w:rPr>
                <w:rFonts w:cs="굴림체"/>
                <w:color w:val="000000"/>
                <w:kern w:val="0"/>
                <w:szCs w:val="20"/>
              </w:rPr>
              <w:t>.equals(</w:t>
            </w:r>
            <w:r>
              <w:rPr>
                <w:rFonts w:cs="굴림체"/>
                <w:color w:val="6A3E3E"/>
                <w:kern w:val="0"/>
                <w:szCs w:val="20"/>
              </w:rPr>
              <w:t>d3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63F73DA6" w14:textId="77777777" w:rsidR="00961AAD" w:rsidRDefault="00961AAD" w:rsidP="00961AA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d1</w:t>
            </w:r>
            <w:r>
              <w:rPr>
                <w:rFonts w:cs="굴림체"/>
                <w:color w:val="000000"/>
                <w:kern w:val="0"/>
                <w:szCs w:val="20"/>
              </w:rPr>
              <w:t>.equals(</w:t>
            </w:r>
            <w:r>
              <w:rPr>
                <w:rFonts w:cs="굴림체"/>
                <w:color w:val="6A3E3E"/>
                <w:kern w:val="0"/>
                <w:szCs w:val="20"/>
              </w:rPr>
              <w:t>d4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1F050397" w14:textId="77777777" w:rsidR="00961AAD" w:rsidRDefault="00961AAD" w:rsidP="00961AA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d1</w:t>
            </w:r>
            <w:r>
              <w:rPr>
                <w:rFonts w:cs="굴림체"/>
                <w:color w:val="000000"/>
                <w:kern w:val="0"/>
                <w:szCs w:val="20"/>
              </w:rPr>
              <w:t>.equals(</w:t>
            </w:r>
            <w:r>
              <w:rPr>
                <w:rFonts w:cs="굴림체"/>
                <w:color w:val="6A3E3E"/>
                <w:kern w:val="0"/>
                <w:szCs w:val="20"/>
              </w:rPr>
              <w:t>d5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1E677C1E" w14:textId="77777777" w:rsidR="00961AAD" w:rsidRDefault="00961AAD" w:rsidP="00961AA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d1</w:t>
            </w:r>
            <w:r>
              <w:rPr>
                <w:rFonts w:cs="굴림체"/>
                <w:color w:val="000000"/>
                <w:kern w:val="0"/>
                <w:szCs w:val="20"/>
              </w:rPr>
              <w:t>.equals(</w:t>
            </w:r>
            <w:r>
              <w:rPr>
                <w:rFonts w:cs="굴림체"/>
                <w:color w:val="6A3E3E"/>
                <w:kern w:val="0"/>
                <w:szCs w:val="20"/>
              </w:rPr>
              <w:t>d6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03115096" w14:textId="77777777" w:rsidR="00961AAD" w:rsidRDefault="00961AAD" w:rsidP="00961AA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}</w:t>
            </w:r>
          </w:p>
          <w:p w14:paraId="188755A9" w14:textId="0ECEFB03" w:rsidR="00961AAD" w:rsidRDefault="00961AAD" w:rsidP="004C6CD0">
            <w:pPr>
              <w:wordWrap/>
              <w:adjustRightInd w:val="0"/>
              <w:jc w:val="left"/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492FFDCE" w14:textId="795A45AE" w:rsidR="00961AAD" w:rsidRDefault="00961AAD" w:rsidP="00961AAD"/>
    <w:p w14:paraId="17302BFC" w14:textId="2E141B1F" w:rsidR="00C81CDE" w:rsidRDefault="00C81CDE" w:rsidP="00961AAD"/>
    <w:p w14:paraId="2F0A6627" w14:textId="4118ECFF" w:rsidR="00C81CDE" w:rsidRDefault="00373EF2" w:rsidP="00C81CDE">
      <w:pPr>
        <w:pStyle w:val="Heading2"/>
        <w:jc w:val="left"/>
      </w:pPr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 xml:space="preserve">클래스 </w:t>
      </w:r>
      <w:r>
        <w:t xml:space="preserve">trim, length </w:t>
      </w:r>
      <w:r>
        <w:rPr>
          <w:rFonts w:hint="eastAsia"/>
        </w:rPr>
        <w:t>메소드 활용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C81CDE" w14:paraId="065F36E7" w14:textId="77777777" w:rsidTr="00A03791">
        <w:tc>
          <w:tcPr>
            <w:tcW w:w="426" w:type="dxa"/>
          </w:tcPr>
          <w:p w14:paraId="3CFDA782" w14:textId="77777777" w:rsidR="00C81CDE" w:rsidRPr="00185935" w:rsidRDefault="00C81CDE" w:rsidP="00A03791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6A0FE8B0" w14:textId="77777777" w:rsidR="00C81CDE" w:rsidRPr="00185935" w:rsidRDefault="00C81CDE" w:rsidP="00A03791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7F5E8632" w14:textId="77777777" w:rsidR="00C81CDE" w:rsidRPr="00185935" w:rsidRDefault="00C81CDE" w:rsidP="00A03791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684F1955" w14:textId="77777777" w:rsidR="00C81CDE" w:rsidRPr="00185935" w:rsidRDefault="00C81CDE" w:rsidP="00A03791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3D8BC4BF" w14:textId="77777777" w:rsidR="00C81CDE" w:rsidRPr="00185935" w:rsidRDefault="00C81CDE" w:rsidP="00A03791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36079852" w14:textId="77777777" w:rsidR="00C81CDE" w:rsidRPr="00185935" w:rsidRDefault="00C81CDE" w:rsidP="00A03791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5C6B5FD3" w14:textId="77777777" w:rsidR="00C81CDE" w:rsidRPr="00185935" w:rsidRDefault="00C81CDE" w:rsidP="00A03791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1E47F9EC" w14:textId="77777777" w:rsidR="00C81CDE" w:rsidRPr="00185935" w:rsidRDefault="00C81CDE" w:rsidP="00A03791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4A4B8529" w14:textId="77777777" w:rsidR="00C81CDE" w:rsidRDefault="00C81CDE" w:rsidP="00A03791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4E405919" w14:textId="77777777" w:rsidR="00C81CDE" w:rsidRDefault="00C81CDE" w:rsidP="00A03791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15A700CE" w14:textId="77777777" w:rsidR="00C81CDE" w:rsidRDefault="00C81CDE" w:rsidP="00A03791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42D6A7D1" w14:textId="77777777" w:rsidR="00C81CDE" w:rsidRDefault="00C81CDE" w:rsidP="00A03791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3FF0D39E" w14:textId="77777777" w:rsidR="00C81CDE" w:rsidRDefault="00C81CDE" w:rsidP="00A03791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14F3344F" w14:textId="77777777" w:rsidR="00C81CDE" w:rsidRDefault="00C81CDE" w:rsidP="00A03791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512A815B" w14:textId="77777777" w:rsidR="00C81CDE" w:rsidRDefault="00C81CDE" w:rsidP="00A03791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66B164E9" w14:textId="77777777" w:rsidR="00C81CDE" w:rsidRPr="00185935" w:rsidRDefault="00C81CDE" w:rsidP="00A03791">
            <w:pPr>
              <w:pStyle w:val="a1"/>
            </w:pPr>
          </w:p>
        </w:tc>
        <w:tc>
          <w:tcPr>
            <w:tcW w:w="10631" w:type="dxa"/>
          </w:tcPr>
          <w:p w14:paraId="3E792B37" w14:textId="77777777" w:rsidR="00C81CDE" w:rsidRDefault="00C81CDE" w:rsidP="00A03791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finalexam;</w:t>
            </w:r>
          </w:p>
          <w:p w14:paraId="497BBE63" w14:textId="77777777" w:rsidR="00C81CDE" w:rsidRDefault="00C81CDE" w:rsidP="00A03791">
            <w:pPr>
              <w:pStyle w:val="a1"/>
            </w:pPr>
          </w:p>
          <w:p w14:paraId="2B43BAE7" w14:textId="77777777" w:rsidR="00C81CDE" w:rsidRDefault="00C81CDE" w:rsidP="00A03791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Example01 {</w:t>
            </w:r>
          </w:p>
          <w:p w14:paraId="6065E8B6" w14:textId="77777777" w:rsidR="00C81CDE" w:rsidRDefault="00C81CDE" w:rsidP="00A03791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409D822E" w14:textId="77777777" w:rsidR="00C81CDE" w:rsidRDefault="00C81CDE" w:rsidP="00A03791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boolean</w:t>
            </w:r>
            <w:r>
              <w:rPr>
                <w:color w:val="000000"/>
              </w:rPr>
              <w:t xml:space="preserve"> isNullEmptyBlank(String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 {</w:t>
            </w:r>
          </w:p>
          <w:p w14:paraId="75980669" w14:textId="24B74ABB" w:rsidR="00C81CDE" w:rsidRPr="00706979" w:rsidRDefault="00C81CDE" w:rsidP="00A03791">
            <w:pPr>
              <w:pStyle w:val="a1"/>
            </w:pPr>
          </w:p>
          <w:p w14:paraId="643AD2F8" w14:textId="77777777" w:rsidR="00C81CDE" w:rsidRDefault="00C81CDE" w:rsidP="00A03791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3FBC526E" w14:textId="77777777" w:rsidR="00C81CDE" w:rsidRDefault="00C81CDE" w:rsidP="00A03791">
            <w:pPr>
              <w:pStyle w:val="a1"/>
            </w:pPr>
          </w:p>
          <w:p w14:paraId="36B313BD" w14:textId="77777777" w:rsidR="00C81CDE" w:rsidRDefault="00C81CDE" w:rsidP="00A03791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0F0901F8" w14:textId="77777777" w:rsidR="00C81CDE" w:rsidRDefault="00C81CDE" w:rsidP="00A03791">
            <w:pPr>
              <w:pStyle w:val="a1"/>
            </w:pPr>
            <w:r>
              <w:rPr>
                <w:color w:val="000000"/>
              </w:rPr>
              <w:t xml:space="preserve">        String[]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 = {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 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  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 \t 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 \t\n"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 . "</w:t>
            </w:r>
            <w:r>
              <w:rPr>
                <w:color w:val="000000"/>
              </w:rPr>
              <w:t>};</w:t>
            </w:r>
          </w:p>
          <w:p w14:paraId="679D456F" w14:textId="77777777" w:rsidR="00C81CDE" w:rsidRDefault="00C81CDE" w:rsidP="00A03791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177D91F6" w14:textId="77777777" w:rsidR="00C81CDE" w:rsidRDefault="00C81CDE" w:rsidP="00A03791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) </w:t>
            </w:r>
          </w:p>
          <w:p w14:paraId="47554DA7" w14:textId="77777777" w:rsidR="00C81CDE" w:rsidRDefault="00C81CDE" w:rsidP="00A03791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.println(isNullEmptyBlank(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));</w:t>
            </w:r>
          </w:p>
          <w:p w14:paraId="2E90DDDB" w14:textId="77777777" w:rsidR="00C81CDE" w:rsidRDefault="00C81CDE" w:rsidP="00A03791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069BDA67" w14:textId="77777777" w:rsidR="00C81CDE" w:rsidRDefault="00C81CDE" w:rsidP="00A03791">
            <w:pPr>
              <w:pStyle w:val="a1"/>
            </w:pPr>
            <w:r>
              <w:rPr>
                <w:color w:val="000000"/>
              </w:rPr>
              <w:t>}</w:t>
            </w:r>
          </w:p>
          <w:p w14:paraId="24164B9B" w14:textId="77777777" w:rsidR="00C81CDE" w:rsidRDefault="00C81CDE" w:rsidP="00A03791">
            <w:pPr>
              <w:pStyle w:val="a1"/>
            </w:pPr>
          </w:p>
        </w:tc>
      </w:tr>
    </w:tbl>
    <w:p w14:paraId="0DC9FB3C" w14:textId="7448C475" w:rsidR="00C81CDE" w:rsidRDefault="00C81CDE" w:rsidP="00C81CDE"/>
    <w:p w14:paraId="26A5A3D5" w14:textId="29E7EE7D" w:rsidR="00373EF2" w:rsidRDefault="00373EF2" w:rsidP="00C81CDE">
      <w:r>
        <w:t xml:space="preserve">isNullEmptyBlank </w:t>
      </w:r>
      <w:r>
        <w:rPr>
          <w:rFonts w:hint="eastAsia"/>
        </w:rPr>
        <w:t>메소드를 구현하라.</w:t>
      </w:r>
    </w:p>
    <w:p w14:paraId="41B4EDF4" w14:textId="77777777" w:rsidR="00F65595" w:rsidRDefault="00F65595" w:rsidP="00C81CDE">
      <w:pPr>
        <w:rPr>
          <w:rFonts w:hint="eastAsia"/>
        </w:rPr>
      </w:pPr>
      <w:bookmarkStart w:id="0" w:name="_GoBack"/>
      <w:bookmarkEnd w:id="0"/>
    </w:p>
    <w:p w14:paraId="18B7F2EF" w14:textId="75790F07" w:rsidR="00C81CDE" w:rsidRDefault="00C81CDE" w:rsidP="00C81CDE">
      <w:r>
        <w:rPr>
          <w:rFonts w:hint="eastAsia"/>
        </w:rPr>
        <w:t>사용자 입력을 검사할 때, 필수 입력 항목을 입력했는지 검사해야 한다.</w:t>
      </w:r>
    </w:p>
    <w:p w14:paraId="63EF6EE6" w14:textId="77777777" w:rsidR="00C81CDE" w:rsidRDefault="00C81CDE" w:rsidP="00C81CDE">
      <w:r>
        <w:rPr>
          <w:rFonts w:hint="eastAsia"/>
        </w:rPr>
        <w:t>이때 사용할 isNullEmptyBlank</w:t>
      </w:r>
      <w:r>
        <w:t xml:space="preserve"> </w:t>
      </w:r>
      <w:r>
        <w:rPr>
          <w:rFonts w:hint="eastAsia"/>
        </w:rPr>
        <w:t>메소드를 구현하라.</w:t>
      </w:r>
    </w:p>
    <w:p w14:paraId="737E509B" w14:textId="77777777" w:rsidR="00C81CDE" w:rsidRDefault="00C81CDE" w:rsidP="00C81CDE"/>
    <w:p w14:paraId="4FE74F75" w14:textId="77777777" w:rsidR="00C81CDE" w:rsidRDefault="00C81CDE" w:rsidP="00C81CDE">
      <w:r>
        <w:rPr>
          <w:rFonts w:hint="eastAsia"/>
        </w:rPr>
        <w:t xml:space="preserve">이 메소드는 파라미터 </w:t>
      </w:r>
      <w:r>
        <w:t xml:space="preserve">s </w:t>
      </w:r>
      <w:r>
        <w:rPr>
          <w:rFonts w:hint="eastAsia"/>
        </w:rPr>
        <w:t xml:space="preserve">문자열이 </w:t>
      </w:r>
      <w:r>
        <w:t xml:space="preserve">null </w:t>
      </w:r>
      <w:r>
        <w:rPr>
          <w:rFonts w:hint="eastAsia"/>
        </w:rPr>
        <w:t>이거나,</w:t>
      </w:r>
      <w:r>
        <w:t xml:space="preserve"> </w:t>
      </w:r>
      <w:r>
        <w:rPr>
          <w:rFonts w:hint="eastAsia"/>
        </w:rPr>
        <w:t>빈 문자열이거나,</w:t>
      </w:r>
      <w:r>
        <w:t xml:space="preserve"> </w:t>
      </w:r>
      <w:r>
        <w:rPr>
          <w:rFonts w:hint="eastAsia"/>
        </w:rPr>
        <w:t xml:space="preserve">공백만 들어있는 경우에 </w:t>
      </w:r>
    </w:p>
    <w:p w14:paraId="77E00CCC" w14:textId="77777777" w:rsidR="00C81CDE" w:rsidRDefault="00C81CDE" w:rsidP="00C81CDE">
      <w:r>
        <w:t>true</w:t>
      </w:r>
      <w:r>
        <w:rPr>
          <w:rFonts w:hint="eastAsia"/>
        </w:rPr>
        <w:t>를 리턴해야 한다.</w:t>
      </w:r>
    </w:p>
    <w:p w14:paraId="6957F162" w14:textId="77777777" w:rsidR="00C81CDE" w:rsidRDefault="00C81CDE" w:rsidP="00C81CDE">
      <w:r>
        <w:rPr>
          <w:rFonts w:hint="eastAsia"/>
        </w:rPr>
        <w:t>공백에는 스페이스(space</w:t>
      </w:r>
      <w:r>
        <w:t xml:space="preserve">) </w:t>
      </w:r>
      <w:r>
        <w:rPr>
          <w:rFonts w:hint="eastAsia"/>
        </w:rPr>
        <w:t>문자뿐만 아니라, 탭(</w:t>
      </w:r>
      <w:r>
        <w:t xml:space="preserve">tab) </w:t>
      </w:r>
      <w:r>
        <w:rPr>
          <w:rFonts w:hint="eastAsia"/>
        </w:rPr>
        <w:t>문자</w:t>
      </w:r>
      <w:r>
        <w:t xml:space="preserve">, </w:t>
      </w:r>
      <w:r>
        <w:rPr>
          <w:rFonts w:hint="eastAsia"/>
        </w:rPr>
        <w:t>줄바꿈(</w:t>
      </w:r>
      <w:r>
        <w:t xml:space="preserve">new line) </w:t>
      </w:r>
      <w:r>
        <w:rPr>
          <w:rFonts w:hint="eastAsia"/>
        </w:rPr>
        <w:t>문자도 포함된다.</w:t>
      </w:r>
    </w:p>
    <w:p w14:paraId="6DD41F6E" w14:textId="77777777" w:rsidR="00C81CDE" w:rsidRDefault="00C81CDE" w:rsidP="00C81CDE"/>
    <w:p w14:paraId="7DC6AF33" w14:textId="77777777" w:rsidR="00C81CDE" w:rsidRDefault="00C81CDE" w:rsidP="00C81CDE">
      <w:r>
        <w:rPr>
          <w:rFonts w:hint="eastAsia"/>
        </w:rPr>
        <w:t>위 예제의 실행 결과 출력은 다음과 같아야 한다.</w:t>
      </w:r>
    </w:p>
    <w:p w14:paraId="4A3C3BA0" w14:textId="77777777" w:rsidR="00C81CDE" w:rsidRDefault="00C81CDE" w:rsidP="00C81C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1CDE" w14:paraId="2FE0F371" w14:textId="77777777" w:rsidTr="00A03791">
        <w:tc>
          <w:tcPr>
            <w:tcW w:w="10456" w:type="dxa"/>
          </w:tcPr>
          <w:p w14:paraId="03C84BF6" w14:textId="77777777" w:rsidR="00C81CDE" w:rsidRDefault="00C81CDE" w:rsidP="00A03791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true</w:t>
            </w:r>
          </w:p>
          <w:p w14:paraId="3616BFE2" w14:textId="77777777" w:rsidR="00C81CDE" w:rsidRDefault="00C81CDE" w:rsidP="00A03791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true</w:t>
            </w:r>
          </w:p>
          <w:p w14:paraId="21CC1EB0" w14:textId="77777777" w:rsidR="00C81CDE" w:rsidRDefault="00C81CDE" w:rsidP="00A03791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true</w:t>
            </w:r>
          </w:p>
          <w:p w14:paraId="2EC21AC2" w14:textId="77777777" w:rsidR="00C81CDE" w:rsidRDefault="00C81CDE" w:rsidP="00A03791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true</w:t>
            </w:r>
          </w:p>
          <w:p w14:paraId="67894FA1" w14:textId="77777777" w:rsidR="00C81CDE" w:rsidRDefault="00C81CDE" w:rsidP="00A03791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true</w:t>
            </w:r>
          </w:p>
          <w:p w14:paraId="19C0B473" w14:textId="77777777" w:rsidR="00C81CDE" w:rsidRDefault="00C81CDE" w:rsidP="00A03791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true</w:t>
            </w:r>
          </w:p>
          <w:p w14:paraId="10D754E8" w14:textId="77777777" w:rsidR="00C81CDE" w:rsidRPr="00A47404" w:rsidRDefault="00C81CDE" w:rsidP="00A03791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false</w:t>
            </w:r>
          </w:p>
        </w:tc>
      </w:tr>
    </w:tbl>
    <w:p w14:paraId="63E80180" w14:textId="77777777" w:rsidR="00C81CDE" w:rsidRDefault="00C81CDE" w:rsidP="00C81CDE"/>
    <w:p w14:paraId="568E8854" w14:textId="77777777" w:rsidR="00C81CDE" w:rsidRDefault="00C81CDE" w:rsidP="00C81CDE">
      <w:r>
        <w:rPr>
          <w:rFonts w:hint="eastAsia"/>
        </w:rPr>
        <w:t>isNullEmptyBlank</w:t>
      </w:r>
      <w:r>
        <w:t xml:space="preserve"> </w:t>
      </w:r>
      <w:r>
        <w:rPr>
          <w:rFonts w:hint="eastAsia"/>
        </w:rPr>
        <w:t>메소드 내부만 구현하고 다른 부분을 수정하지 말라.</w:t>
      </w:r>
    </w:p>
    <w:p w14:paraId="3510EFE2" w14:textId="77777777" w:rsidR="00C81CDE" w:rsidRDefault="00C81CDE" w:rsidP="00C81CDE"/>
    <w:p w14:paraId="65CF841F" w14:textId="77777777" w:rsidR="00C81CDE" w:rsidRDefault="00C81CDE" w:rsidP="00C81CDE"/>
    <w:p w14:paraId="54612D0E" w14:textId="77777777" w:rsidR="00C81CDE" w:rsidRPr="00C81CDE" w:rsidRDefault="00C81CDE" w:rsidP="00961AAD">
      <w:pPr>
        <w:rPr>
          <w:rFonts w:hint="eastAsia"/>
        </w:rPr>
      </w:pPr>
    </w:p>
    <w:sectPr w:rsidR="00C81CDE" w:rsidRPr="00C81CDE" w:rsidSect="00B12C18">
      <w:footerReference w:type="default" r:id="rId8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36A38" w14:textId="77777777" w:rsidR="00DC464F" w:rsidRDefault="00DC464F" w:rsidP="00B12C18">
      <w:r>
        <w:separator/>
      </w:r>
    </w:p>
  </w:endnote>
  <w:endnote w:type="continuationSeparator" w:id="0">
    <w:p w14:paraId="22E31A1B" w14:textId="77777777" w:rsidR="00DC464F" w:rsidRDefault="00DC464F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5BFC5" w14:textId="77777777" w:rsidR="000A2736" w:rsidRPr="00B12C18" w:rsidRDefault="000A2736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BF77BD"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BF77BD"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</w:p>
  <w:p w14:paraId="531A9659" w14:textId="77777777" w:rsidR="000A2736" w:rsidRDefault="000A27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313CB" w14:textId="77777777" w:rsidR="00DC464F" w:rsidRDefault="00DC464F" w:rsidP="00B12C18">
      <w:r>
        <w:separator/>
      </w:r>
    </w:p>
  </w:footnote>
  <w:footnote w:type="continuationSeparator" w:id="0">
    <w:p w14:paraId="51A3F557" w14:textId="77777777" w:rsidR="00DC464F" w:rsidRDefault="00DC464F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D45"/>
    <w:rsid w:val="00011439"/>
    <w:rsid w:val="000A2736"/>
    <w:rsid w:val="000C038C"/>
    <w:rsid w:val="000C21E4"/>
    <w:rsid w:val="000F25E2"/>
    <w:rsid w:val="000F7DDA"/>
    <w:rsid w:val="0011439A"/>
    <w:rsid w:val="00114591"/>
    <w:rsid w:val="00121B3C"/>
    <w:rsid w:val="00140CB7"/>
    <w:rsid w:val="00183216"/>
    <w:rsid w:val="001B4F7A"/>
    <w:rsid w:val="001C684A"/>
    <w:rsid w:val="001E7EAD"/>
    <w:rsid w:val="001F6002"/>
    <w:rsid w:val="00200BD8"/>
    <w:rsid w:val="002161B8"/>
    <w:rsid w:val="00253DC1"/>
    <w:rsid w:val="002A7622"/>
    <w:rsid w:val="002F238A"/>
    <w:rsid w:val="00373EF2"/>
    <w:rsid w:val="00390F19"/>
    <w:rsid w:val="00471C33"/>
    <w:rsid w:val="004C0B0B"/>
    <w:rsid w:val="004C6CD0"/>
    <w:rsid w:val="00514FD0"/>
    <w:rsid w:val="00517602"/>
    <w:rsid w:val="00530E33"/>
    <w:rsid w:val="00533845"/>
    <w:rsid w:val="00545F17"/>
    <w:rsid w:val="00580900"/>
    <w:rsid w:val="005C7255"/>
    <w:rsid w:val="00640D02"/>
    <w:rsid w:val="006416FD"/>
    <w:rsid w:val="006741D0"/>
    <w:rsid w:val="00690F6B"/>
    <w:rsid w:val="006F1944"/>
    <w:rsid w:val="00700603"/>
    <w:rsid w:val="00783ED2"/>
    <w:rsid w:val="007B3F2A"/>
    <w:rsid w:val="007F6AC6"/>
    <w:rsid w:val="00806557"/>
    <w:rsid w:val="008D4C69"/>
    <w:rsid w:val="009011E6"/>
    <w:rsid w:val="00905752"/>
    <w:rsid w:val="009124D5"/>
    <w:rsid w:val="00934C62"/>
    <w:rsid w:val="00957B30"/>
    <w:rsid w:val="00961AAD"/>
    <w:rsid w:val="009879A8"/>
    <w:rsid w:val="009A7BDB"/>
    <w:rsid w:val="009C155D"/>
    <w:rsid w:val="009D040D"/>
    <w:rsid w:val="00A6659D"/>
    <w:rsid w:val="00A95E88"/>
    <w:rsid w:val="00AA2E13"/>
    <w:rsid w:val="00AD5ACE"/>
    <w:rsid w:val="00AF3F3B"/>
    <w:rsid w:val="00B12C18"/>
    <w:rsid w:val="00B16E53"/>
    <w:rsid w:val="00B25107"/>
    <w:rsid w:val="00B551BF"/>
    <w:rsid w:val="00B55546"/>
    <w:rsid w:val="00B63150"/>
    <w:rsid w:val="00BF6068"/>
    <w:rsid w:val="00BF77BD"/>
    <w:rsid w:val="00C26D45"/>
    <w:rsid w:val="00C352DD"/>
    <w:rsid w:val="00C6092D"/>
    <w:rsid w:val="00C67BA3"/>
    <w:rsid w:val="00C81CDE"/>
    <w:rsid w:val="00CC5FAB"/>
    <w:rsid w:val="00D22DA7"/>
    <w:rsid w:val="00D31D5F"/>
    <w:rsid w:val="00D52FBC"/>
    <w:rsid w:val="00D57A2B"/>
    <w:rsid w:val="00D622E0"/>
    <w:rsid w:val="00D64E5F"/>
    <w:rsid w:val="00D9747A"/>
    <w:rsid w:val="00DC464F"/>
    <w:rsid w:val="00DF543B"/>
    <w:rsid w:val="00DF6BA9"/>
    <w:rsid w:val="00E210E2"/>
    <w:rsid w:val="00E422CC"/>
    <w:rsid w:val="00E50655"/>
    <w:rsid w:val="00E54093"/>
    <w:rsid w:val="00E756EC"/>
    <w:rsid w:val="00EF51E4"/>
    <w:rsid w:val="00F12B13"/>
    <w:rsid w:val="00F40D80"/>
    <w:rsid w:val="00F5549F"/>
    <w:rsid w:val="00F579D5"/>
    <w:rsid w:val="00F65595"/>
    <w:rsid w:val="00F67135"/>
    <w:rsid w:val="00F71AE4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4F630A2"/>
  <w15:chartTrackingRefBased/>
  <w15:docId w15:val="{98844376-4DB5-4AE7-B1C9-0D251526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5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1439A"/>
  </w:style>
  <w:style w:type="character" w:customStyle="1" w:styleId="ng-binding">
    <w:name w:val="ng-binding"/>
    <w:basedOn w:val="DefaultParagraphFont"/>
    <w:rsid w:val="000A273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12B13"/>
  </w:style>
  <w:style w:type="character" w:customStyle="1" w:styleId="DateChar">
    <w:name w:val="Date Char"/>
    <w:basedOn w:val="DefaultParagraphFont"/>
    <w:link w:val="Date"/>
    <w:uiPriority w:val="99"/>
    <w:semiHidden/>
    <w:rsid w:val="00F12B13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F12B13"/>
  </w:style>
  <w:style w:type="character" w:styleId="Hyperlink">
    <w:name w:val="Hyperlink"/>
    <w:basedOn w:val="DefaultParagraphFont"/>
    <w:uiPriority w:val="99"/>
    <w:unhideWhenUsed/>
    <w:rsid w:val="00F12B1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2B13"/>
    <w:pPr>
      <w:ind w:leftChars="200" w:left="425"/>
    </w:pPr>
  </w:style>
  <w:style w:type="paragraph" w:customStyle="1" w:styleId="a1">
    <w:name w:val="코드표"/>
    <w:basedOn w:val="Normal"/>
    <w:link w:val="Char1"/>
    <w:qFormat/>
    <w:rsid w:val="00A95E88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A95E88"/>
    <w:rPr>
      <w:rFonts w:ascii="굴림체" w:eastAsia="굴림체" w:cs="굴림체"/>
      <w:bCs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A/office%20templates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E13F3-D10A-4037-9CD9-88236009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189</TotalTime>
  <Pages>9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Lee Seungjin</cp:lastModifiedBy>
  <cp:revision>56</cp:revision>
  <dcterms:created xsi:type="dcterms:W3CDTF">2018-08-27T06:47:00Z</dcterms:created>
  <dcterms:modified xsi:type="dcterms:W3CDTF">2018-10-05T01:05:00Z</dcterms:modified>
</cp:coreProperties>
</file>