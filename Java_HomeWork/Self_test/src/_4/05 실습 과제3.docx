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31BE6" w14:textId="39DAAC37" w:rsidR="00D63704" w:rsidRDefault="00AE73AD" w:rsidP="00BD4FD7">
      <w:pPr>
        <w:pStyle w:val="Heading1"/>
      </w:pPr>
      <w:r>
        <w:rPr>
          <w:rFonts w:hint="eastAsia"/>
        </w:rPr>
        <w:t>개념</w:t>
      </w:r>
      <w:r>
        <w:rPr>
          <w:rFonts w:hint="eastAsia"/>
        </w:rPr>
        <w:t xml:space="preserve"> </w:t>
      </w:r>
      <w:r>
        <w:rPr>
          <w:rFonts w:hint="eastAsia"/>
        </w:rPr>
        <w:t>정리</w:t>
      </w:r>
    </w:p>
    <w:p w14:paraId="150D8908" w14:textId="77777777" w:rsidR="00E5613A" w:rsidRPr="00E5613A" w:rsidRDefault="00E5613A" w:rsidP="00E5613A">
      <w:pPr>
        <w:rPr>
          <w:rFonts w:hint="eastAsia"/>
        </w:rPr>
      </w:pPr>
    </w:p>
    <w:p w14:paraId="6B3507B0" w14:textId="35E75095" w:rsidR="00744437" w:rsidRDefault="00F816D2" w:rsidP="00F816D2">
      <w:pPr>
        <w:pStyle w:val="Heading2"/>
      </w:pPr>
      <w:r>
        <w:rPr>
          <w:rFonts w:hint="eastAsia"/>
        </w:rPr>
        <w:t>C</w:t>
      </w:r>
      <w:r>
        <w:t xml:space="preserve">harSequence </w:t>
      </w:r>
      <w:r>
        <w:rPr>
          <w:rFonts w:hint="eastAsia"/>
        </w:rPr>
        <w:t>인터페이스</w:t>
      </w:r>
    </w:p>
    <w:p w14:paraId="060B28B1" w14:textId="72934B99" w:rsidR="00F816D2" w:rsidRDefault="00E5613A" w:rsidP="00F816D2">
      <w:r>
        <w:t xml:space="preserve">CharSequence </w:t>
      </w:r>
      <w:r>
        <w:rPr>
          <w:rFonts w:hint="eastAsia"/>
        </w:rPr>
        <w:t>인터페이스</w:t>
      </w:r>
      <w:r w:rsidR="00D17590">
        <w:rPr>
          <w:rFonts w:hint="eastAsia"/>
        </w:rPr>
        <w:t>는 무엇인가?</w:t>
      </w:r>
    </w:p>
    <w:p w14:paraId="17C82C56" w14:textId="248CAA4A" w:rsidR="00D17590" w:rsidRPr="00F816D2" w:rsidRDefault="00D17590" w:rsidP="00F816D2">
      <w:pPr>
        <w:rPr>
          <w:rFonts w:hint="eastAsia"/>
        </w:rPr>
      </w:pPr>
      <w:r>
        <w:rPr>
          <w:rFonts w:hint="eastAsia"/>
        </w:rPr>
        <w:t>C</w:t>
      </w:r>
      <w:r>
        <w:t xml:space="preserve">harSequence </w:t>
      </w:r>
      <w:r>
        <w:rPr>
          <w:rFonts w:hint="eastAsia"/>
        </w:rPr>
        <w:t>인터페이스가 있는 이유가 무엇인가?</w:t>
      </w:r>
      <w:r>
        <w:t xml:space="preserve"> </w:t>
      </w:r>
      <w:r>
        <w:rPr>
          <w:rFonts w:hint="eastAsia"/>
        </w:rPr>
        <w:t>즉 장점이나 역할을 설명하시오.</w:t>
      </w:r>
    </w:p>
    <w:p w14:paraId="5F842B21" w14:textId="52A1F2D0" w:rsidR="001C46AB" w:rsidRDefault="001C46AB" w:rsidP="00744437"/>
    <w:p w14:paraId="29ECF6AC" w14:textId="77777777" w:rsidR="00D17590" w:rsidRDefault="00D17590" w:rsidP="00744437">
      <w:pPr>
        <w:rPr>
          <w:rFonts w:hint="eastAsia"/>
        </w:rPr>
      </w:pPr>
    </w:p>
    <w:p w14:paraId="61D8BB9A" w14:textId="450F1762" w:rsidR="00D17590" w:rsidRDefault="00D17590" w:rsidP="00D17590">
      <w:pPr>
        <w:pStyle w:val="Heading2"/>
      </w:pPr>
      <w:r>
        <w:rPr>
          <w:rFonts w:hint="eastAsia"/>
        </w:rPr>
        <w:t>S</w:t>
      </w:r>
      <w:r>
        <w:t xml:space="preserve">tringBuilder </w:t>
      </w:r>
      <w:r>
        <w:rPr>
          <w:rFonts w:hint="eastAsia"/>
        </w:rPr>
        <w:t xml:space="preserve">클래스의 </w:t>
      </w:r>
      <w:r>
        <w:t xml:space="preserve">equals </w:t>
      </w:r>
      <w:r>
        <w:rPr>
          <w:rFonts w:hint="eastAsia"/>
        </w:rPr>
        <w:t>메소드</w:t>
      </w:r>
    </w:p>
    <w:p w14:paraId="6F00D1C8" w14:textId="1FC7C5E5" w:rsidR="00D17590" w:rsidRPr="00D17590" w:rsidRDefault="00D17590" w:rsidP="00D17590">
      <w:pPr>
        <w:rPr>
          <w:rFonts w:hint="eastAsia"/>
        </w:rPr>
      </w:pPr>
      <w:r>
        <w:rPr>
          <w:rFonts w:hint="eastAsia"/>
        </w:rPr>
        <w:t>S</w:t>
      </w:r>
      <w:r>
        <w:t xml:space="preserve">tringBuilder </w:t>
      </w:r>
      <w:r>
        <w:rPr>
          <w:rFonts w:hint="eastAsia"/>
        </w:rPr>
        <w:t xml:space="preserve">객체의 </w:t>
      </w:r>
      <w:r>
        <w:t xml:space="preserve">equals </w:t>
      </w:r>
      <w:r>
        <w:rPr>
          <w:rFonts w:hint="eastAsia"/>
        </w:rPr>
        <w:t>메소드를 사용하면 안되는 이유는 무엇인가?</w:t>
      </w:r>
    </w:p>
    <w:p w14:paraId="247A346E" w14:textId="71CCECDB" w:rsidR="00D17590" w:rsidRDefault="00D17590" w:rsidP="00D17590">
      <w:r>
        <w:rPr>
          <w:rFonts w:hint="eastAsia"/>
        </w:rPr>
        <w:t>S</w:t>
      </w:r>
      <w:r>
        <w:t xml:space="preserve">tringBuilder </w:t>
      </w:r>
      <w:r>
        <w:rPr>
          <w:rFonts w:hint="eastAsia"/>
        </w:rPr>
        <w:t xml:space="preserve">클래스의 </w:t>
      </w:r>
      <w:r>
        <w:t xml:space="preserve">equals </w:t>
      </w:r>
      <w:r>
        <w:rPr>
          <w:rFonts w:hint="eastAsia"/>
        </w:rPr>
        <w:t>메소드를</w:t>
      </w:r>
      <w:r>
        <w:t xml:space="preserve"> </w:t>
      </w:r>
      <w:r>
        <w:rPr>
          <w:rFonts w:hint="eastAsia"/>
        </w:rPr>
        <w:t>호출하면 즉시 에러(</w:t>
      </w:r>
      <w:r>
        <w:rPr>
          <w:rFonts w:hint="eastAsia"/>
        </w:rPr>
        <w:t>E</w:t>
      </w:r>
      <w:r>
        <w:t>xception</w:t>
      </w:r>
      <w:r>
        <w:t>)</w:t>
      </w:r>
      <w:r>
        <w:rPr>
          <w:rFonts w:hint="eastAsia"/>
        </w:rPr>
        <w:t>가 발생하고 실행이 중지되는가?</w:t>
      </w:r>
    </w:p>
    <w:p w14:paraId="5DA77CFA" w14:textId="7D72608D" w:rsidR="00D17590" w:rsidRDefault="00D17590" w:rsidP="00D17590"/>
    <w:p w14:paraId="10812257" w14:textId="27887B22" w:rsidR="00D17590" w:rsidRDefault="00D17590" w:rsidP="00D17590">
      <w:bookmarkStart w:id="0" w:name="_GoBack"/>
      <w:bookmarkEnd w:id="0"/>
    </w:p>
    <w:p w14:paraId="072B69DA" w14:textId="77777777" w:rsidR="00D17590" w:rsidRPr="00D17590" w:rsidRDefault="00D17590" w:rsidP="00D17590">
      <w:pPr>
        <w:rPr>
          <w:rFonts w:hint="eastAsia"/>
        </w:rPr>
      </w:pPr>
    </w:p>
    <w:p w14:paraId="00921289" w14:textId="39E87DE6" w:rsidR="00D17590" w:rsidRDefault="00D17590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EDDCC49" w14:textId="636076C6" w:rsidR="00AE73AD" w:rsidRDefault="00AE73AD" w:rsidP="00AE73AD">
      <w:pPr>
        <w:pStyle w:val="Heading1"/>
      </w:pPr>
      <w:r>
        <w:rPr>
          <w:rFonts w:hint="eastAsia"/>
        </w:rPr>
        <w:lastRenderedPageBreak/>
        <w:t>구현</w:t>
      </w:r>
      <w:r>
        <w:rPr>
          <w:rFonts w:hint="eastAsia"/>
        </w:rPr>
        <w:t xml:space="preserve"> </w:t>
      </w:r>
      <w:r>
        <w:rPr>
          <w:rFonts w:hint="eastAsia"/>
        </w:rPr>
        <w:t>실습</w:t>
      </w:r>
    </w:p>
    <w:p w14:paraId="06B96FE9" w14:textId="1306F94A" w:rsidR="0055621B" w:rsidRDefault="0055621B" w:rsidP="0055621B"/>
    <w:p w14:paraId="5B67D74B" w14:textId="4C76FB2C" w:rsidR="0055621B" w:rsidRDefault="0055621B" w:rsidP="0055621B">
      <w:pPr>
        <w:pStyle w:val="Heading2"/>
      </w:pPr>
      <w:r>
        <w:rPr>
          <w:rFonts w:hint="eastAsia"/>
        </w:rPr>
        <w:t>S</w:t>
      </w:r>
      <w:r>
        <w:t>tringBuilder</w:t>
      </w:r>
    </w:p>
    <w:p w14:paraId="7CB92DEC" w14:textId="77777777" w:rsidR="00BF2552" w:rsidRDefault="00BF2552" w:rsidP="00BF2552">
      <w:r>
        <w:rPr>
          <w:rFonts w:hint="eastAsia"/>
        </w:rPr>
        <w:t>실행결과 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F2552" w14:paraId="5CCF8DBB" w14:textId="77777777" w:rsidTr="00A03791">
        <w:tc>
          <w:tcPr>
            <w:tcW w:w="10456" w:type="dxa"/>
          </w:tcPr>
          <w:p w14:paraId="6723A075" w14:textId="77777777" w:rsidR="00BF2552" w:rsidRPr="003B4F81" w:rsidRDefault="00BF2552" w:rsidP="00A03791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dlrow olleh</w:t>
            </w:r>
          </w:p>
        </w:tc>
      </w:tr>
    </w:tbl>
    <w:p w14:paraId="217D27FC" w14:textId="77777777" w:rsidR="00BF2552" w:rsidRDefault="00BF2552" w:rsidP="00BF2552">
      <w:r>
        <w:rPr>
          <w:rFonts w:hint="eastAsia"/>
        </w:rPr>
        <w:t>실행 결과 출력이 위와 같은 형태로 출력될 수 있도록,</w:t>
      </w:r>
      <w:r>
        <w:t xml:space="preserve"> </w:t>
      </w:r>
      <w:r>
        <w:rPr>
          <w:rFonts w:hint="eastAsia"/>
        </w:rPr>
        <w:t>아래 코드를 완성하라.</w:t>
      </w:r>
    </w:p>
    <w:p w14:paraId="0154F748" w14:textId="7ED17D50" w:rsidR="0055621B" w:rsidRDefault="00BF2552" w:rsidP="0055621B">
      <w:r>
        <w:rPr>
          <w:rFonts w:hint="eastAsia"/>
        </w:rPr>
        <w:t xml:space="preserve">파라미터로 전달된 </w:t>
      </w:r>
      <w:r>
        <w:rPr>
          <w:rFonts w:hint="eastAsia"/>
        </w:rPr>
        <w:t>문자열을 거꾸로 뒤집</w:t>
      </w:r>
      <w:r>
        <w:rPr>
          <w:rFonts w:hint="eastAsia"/>
        </w:rPr>
        <w:t xml:space="preserve">하도록 </w:t>
      </w:r>
      <w:r>
        <w:t xml:space="preserve">reverse </w:t>
      </w:r>
      <w:r>
        <w:rPr>
          <w:rFonts w:hint="eastAsia"/>
        </w:rPr>
        <w:t>메소드를 구현하라.</w:t>
      </w:r>
    </w:p>
    <w:p w14:paraId="45C160B8" w14:textId="77777777" w:rsidR="002F4746" w:rsidRPr="0055621B" w:rsidRDefault="002F4746" w:rsidP="0055621B">
      <w:pPr>
        <w:rPr>
          <w:rFonts w:hint="eastAsia"/>
        </w:rPr>
      </w:pP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55621B" w14:paraId="6069F731" w14:textId="77777777" w:rsidTr="00A03791">
        <w:tc>
          <w:tcPr>
            <w:tcW w:w="426" w:type="dxa"/>
          </w:tcPr>
          <w:p w14:paraId="39BB4F4F" w14:textId="77777777" w:rsidR="0055621B" w:rsidRPr="00185935" w:rsidRDefault="0055621B" w:rsidP="00A03791">
            <w:pPr>
              <w:pStyle w:val="a1"/>
            </w:pPr>
            <w:r w:rsidRPr="00185935">
              <w:rPr>
                <w:rFonts w:hint="eastAsia"/>
              </w:rPr>
              <w:t>1</w:t>
            </w:r>
          </w:p>
          <w:p w14:paraId="61DE553A" w14:textId="77777777" w:rsidR="0055621B" w:rsidRPr="00185935" w:rsidRDefault="0055621B" w:rsidP="00A03791">
            <w:pPr>
              <w:pStyle w:val="a1"/>
            </w:pPr>
            <w:r w:rsidRPr="00185935">
              <w:rPr>
                <w:rFonts w:hint="eastAsia"/>
              </w:rPr>
              <w:t>2</w:t>
            </w:r>
          </w:p>
          <w:p w14:paraId="29786F82" w14:textId="77777777" w:rsidR="0055621B" w:rsidRPr="00185935" w:rsidRDefault="0055621B" w:rsidP="00A03791">
            <w:pPr>
              <w:pStyle w:val="a1"/>
            </w:pPr>
            <w:r w:rsidRPr="00185935">
              <w:rPr>
                <w:rFonts w:hint="eastAsia"/>
              </w:rPr>
              <w:t>3</w:t>
            </w:r>
          </w:p>
          <w:p w14:paraId="0C5A951D" w14:textId="77777777" w:rsidR="0055621B" w:rsidRPr="00185935" w:rsidRDefault="0055621B" w:rsidP="00A03791">
            <w:pPr>
              <w:pStyle w:val="a1"/>
            </w:pPr>
            <w:r w:rsidRPr="00185935">
              <w:rPr>
                <w:rFonts w:hint="eastAsia"/>
              </w:rPr>
              <w:t>4</w:t>
            </w:r>
          </w:p>
          <w:p w14:paraId="0A172692" w14:textId="77777777" w:rsidR="0055621B" w:rsidRPr="00185935" w:rsidRDefault="0055621B" w:rsidP="00A03791">
            <w:pPr>
              <w:pStyle w:val="a1"/>
            </w:pPr>
            <w:r w:rsidRPr="00185935">
              <w:rPr>
                <w:rFonts w:hint="eastAsia"/>
              </w:rPr>
              <w:t>5</w:t>
            </w:r>
          </w:p>
          <w:p w14:paraId="352F68E2" w14:textId="77777777" w:rsidR="0055621B" w:rsidRPr="00185935" w:rsidRDefault="0055621B" w:rsidP="00A03791">
            <w:pPr>
              <w:pStyle w:val="a1"/>
            </w:pPr>
            <w:r w:rsidRPr="00185935">
              <w:rPr>
                <w:rFonts w:hint="eastAsia"/>
              </w:rPr>
              <w:t>6</w:t>
            </w:r>
          </w:p>
          <w:p w14:paraId="76D788A1" w14:textId="77777777" w:rsidR="0055621B" w:rsidRPr="00185935" w:rsidRDefault="0055621B" w:rsidP="00A03791">
            <w:pPr>
              <w:pStyle w:val="a1"/>
            </w:pPr>
            <w:r w:rsidRPr="00185935">
              <w:rPr>
                <w:rFonts w:hint="eastAsia"/>
              </w:rPr>
              <w:t>7</w:t>
            </w:r>
          </w:p>
          <w:p w14:paraId="45A18339" w14:textId="77777777" w:rsidR="0055621B" w:rsidRPr="00185935" w:rsidRDefault="0055621B" w:rsidP="00A03791">
            <w:pPr>
              <w:pStyle w:val="a1"/>
            </w:pPr>
            <w:r w:rsidRPr="00185935">
              <w:rPr>
                <w:rFonts w:hint="eastAsia"/>
              </w:rPr>
              <w:t>8</w:t>
            </w:r>
          </w:p>
          <w:p w14:paraId="6033E990" w14:textId="77777777" w:rsidR="0055621B" w:rsidRDefault="0055621B" w:rsidP="00A03791">
            <w:pPr>
              <w:pStyle w:val="a1"/>
            </w:pPr>
            <w:r>
              <w:rPr>
                <w:rFonts w:hint="eastAsia"/>
              </w:rPr>
              <w:t>9</w:t>
            </w:r>
          </w:p>
          <w:p w14:paraId="42941A92" w14:textId="77777777" w:rsidR="0055621B" w:rsidRDefault="0055621B" w:rsidP="00A03791">
            <w:pPr>
              <w:pStyle w:val="a1"/>
            </w:pPr>
            <w:r>
              <w:rPr>
                <w:rFonts w:hint="eastAsia"/>
              </w:rPr>
              <w:t>10</w:t>
            </w:r>
          </w:p>
          <w:p w14:paraId="46CC2409" w14:textId="77777777" w:rsidR="0055621B" w:rsidRDefault="0055621B" w:rsidP="00A03791">
            <w:pPr>
              <w:pStyle w:val="a1"/>
            </w:pPr>
            <w:r>
              <w:rPr>
                <w:rFonts w:hint="eastAsia"/>
              </w:rPr>
              <w:t>11</w:t>
            </w:r>
          </w:p>
          <w:p w14:paraId="208F54AC" w14:textId="77777777" w:rsidR="0055621B" w:rsidRDefault="0055621B" w:rsidP="00A03791">
            <w:pPr>
              <w:pStyle w:val="a1"/>
            </w:pPr>
            <w:r>
              <w:rPr>
                <w:rFonts w:hint="eastAsia"/>
              </w:rPr>
              <w:t>12</w:t>
            </w:r>
          </w:p>
          <w:p w14:paraId="35B01770" w14:textId="77777777" w:rsidR="0055621B" w:rsidRDefault="0055621B" w:rsidP="00A03791">
            <w:pPr>
              <w:pStyle w:val="a1"/>
            </w:pPr>
            <w:r>
              <w:rPr>
                <w:rFonts w:hint="eastAsia"/>
              </w:rPr>
              <w:t>13</w:t>
            </w:r>
          </w:p>
          <w:p w14:paraId="3F7FEC12" w14:textId="77777777" w:rsidR="0055621B" w:rsidRDefault="0055621B" w:rsidP="00A03791">
            <w:pPr>
              <w:pStyle w:val="a1"/>
            </w:pPr>
            <w:r>
              <w:rPr>
                <w:rFonts w:hint="eastAsia"/>
              </w:rPr>
              <w:t>14</w:t>
            </w:r>
          </w:p>
          <w:p w14:paraId="299033D9" w14:textId="77777777" w:rsidR="0055621B" w:rsidRDefault="0055621B" w:rsidP="00A03791">
            <w:pPr>
              <w:pStyle w:val="a1"/>
            </w:pPr>
            <w:r>
              <w:rPr>
                <w:rFonts w:hint="eastAsia"/>
              </w:rPr>
              <w:t>15</w:t>
            </w:r>
          </w:p>
          <w:p w14:paraId="5B8EA7FE" w14:textId="77777777" w:rsidR="0055621B" w:rsidRPr="00185935" w:rsidRDefault="0055621B" w:rsidP="00A03791">
            <w:pPr>
              <w:pStyle w:val="a1"/>
            </w:pPr>
          </w:p>
        </w:tc>
        <w:tc>
          <w:tcPr>
            <w:tcW w:w="10631" w:type="dxa"/>
          </w:tcPr>
          <w:p w14:paraId="0ACF95F1" w14:textId="77777777" w:rsidR="0055621B" w:rsidRDefault="0055621B" w:rsidP="00A03791">
            <w:pPr>
              <w:pStyle w:val="a1"/>
            </w:pPr>
            <w:r>
              <w:rPr>
                <w:color w:val="7F0055"/>
              </w:rPr>
              <w:t>package</w:t>
            </w:r>
            <w:r>
              <w:rPr>
                <w:color w:val="000000"/>
              </w:rPr>
              <w:t xml:space="preserve"> net.skhu.exam3;</w:t>
            </w:r>
          </w:p>
          <w:p w14:paraId="58B7E9C9" w14:textId="77777777" w:rsidR="0055621B" w:rsidRDefault="0055621B" w:rsidP="00A03791">
            <w:pPr>
              <w:pStyle w:val="a1"/>
            </w:pPr>
          </w:p>
          <w:p w14:paraId="22909671" w14:textId="77777777" w:rsidR="0055621B" w:rsidRDefault="0055621B" w:rsidP="00A03791">
            <w:pPr>
              <w:pStyle w:val="a1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Example4 {</w:t>
            </w:r>
          </w:p>
          <w:p w14:paraId="1FE83F66" w14:textId="77777777" w:rsidR="0055621B" w:rsidRDefault="0055621B" w:rsidP="00A03791">
            <w:pPr>
              <w:pStyle w:val="a1"/>
            </w:pPr>
            <w:r>
              <w:rPr>
                <w:color w:val="000000"/>
              </w:rPr>
              <w:t xml:space="preserve">    </w:t>
            </w:r>
          </w:p>
          <w:p w14:paraId="2BD4F76F" w14:textId="5667560C" w:rsidR="0055621B" w:rsidRPr="00146B83" w:rsidRDefault="0055621B" w:rsidP="00146B83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 w:rsidRPr="00146B83">
              <w:rPr>
                <w:color w:val="7F0055"/>
              </w:rPr>
              <w:t>static</w:t>
            </w:r>
            <w:r w:rsidRPr="00146B83">
              <w:rPr>
                <w:color w:val="000000"/>
              </w:rPr>
              <w:t xml:space="preserve"> String reverse(String </w:t>
            </w:r>
            <w:r w:rsidRPr="00146B83">
              <w:rPr>
                <w:color w:val="6A3E3E"/>
              </w:rPr>
              <w:t>s</w:t>
            </w:r>
            <w:r w:rsidRPr="00146B83">
              <w:rPr>
                <w:color w:val="000000"/>
              </w:rPr>
              <w:t>) {</w:t>
            </w:r>
          </w:p>
          <w:p w14:paraId="555CF7FB" w14:textId="77777777" w:rsidR="00146B83" w:rsidRPr="00146B83" w:rsidRDefault="00146B83" w:rsidP="00146B83">
            <w:pPr>
              <w:pStyle w:val="a1"/>
              <w:rPr>
                <w:rFonts w:hint="eastAsia"/>
              </w:rPr>
            </w:pPr>
          </w:p>
          <w:p w14:paraId="3927C9F1" w14:textId="0083ABED" w:rsidR="0055621B" w:rsidRDefault="00146B83" w:rsidP="00146B83">
            <w:pPr>
              <w:pStyle w:val="a1"/>
              <w:rPr>
                <w:color w:val="000000"/>
              </w:rPr>
            </w:pPr>
            <w:r w:rsidRPr="00146B83">
              <w:rPr>
                <w:color w:val="000000"/>
              </w:rPr>
              <w:t xml:space="preserve">    </w:t>
            </w:r>
            <w:r w:rsidR="0055621B" w:rsidRPr="00146B83">
              <w:rPr>
                <w:color w:val="000000"/>
              </w:rPr>
              <w:t>}</w:t>
            </w:r>
          </w:p>
          <w:p w14:paraId="467AE370" w14:textId="77777777" w:rsidR="0055621B" w:rsidRDefault="0055621B" w:rsidP="00A03791">
            <w:pPr>
              <w:pStyle w:val="a1"/>
            </w:pPr>
            <w:r>
              <w:rPr>
                <w:color w:val="000000"/>
              </w:rPr>
              <w:t xml:space="preserve">    </w:t>
            </w:r>
          </w:p>
          <w:p w14:paraId="73742510" w14:textId="77777777" w:rsidR="0055621B" w:rsidRDefault="0055621B" w:rsidP="00A03791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main(String[] </w:t>
            </w:r>
            <w:r>
              <w:rPr>
                <w:color w:val="6A3E3E"/>
              </w:rPr>
              <w:t>args</w:t>
            </w:r>
            <w:r>
              <w:rPr>
                <w:color w:val="000000"/>
              </w:rPr>
              <w:t>) {</w:t>
            </w:r>
          </w:p>
          <w:p w14:paraId="49BECDCC" w14:textId="77777777" w:rsidR="0055621B" w:rsidRDefault="0055621B" w:rsidP="00A03791">
            <w:pPr>
              <w:pStyle w:val="a1"/>
            </w:pPr>
            <w:r>
              <w:rPr>
                <w:color w:val="000000"/>
              </w:rPr>
              <w:t xml:space="preserve">        String 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 xml:space="preserve"> = </w:t>
            </w:r>
            <w:r>
              <w:rPr>
                <w:color w:val="2A00FF"/>
              </w:rPr>
              <w:t>"hello world"</w:t>
            </w:r>
            <w:r>
              <w:rPr>
                <w:color w:val="000000"/>
              </w:rPr>
              <w:t>;</w:t>
            </w:r>
          </w:p>
          <w:p w14:paraId="37E9F608" w14:textId="77777777" w:rsidR="0055621B" w:rsidRDefault="0055621B" w:rsidP="00A03791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 xml:space="preserve"> = reverse(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>);</w:t>
            </w:r>
          </w:p>
          <w:p w14:paraId="25907277" w14:textId="77777777" w:rsidR="0055621B" w:rsidRDefault="0055621B" w:rsidP="00A03791">
            <w:pPr>
              <w:pStyle w:val="a1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.println(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>);</w:t>
            </w:r>
          </w:p>
          <w:p w14:paraId="318405BD" w14:textId="77777777" w:rsidR="0055621B" w:rsidRDefault="0055621B" w:rsidP="00A03791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30DCFA94" w14:textId="77777777" w:rsidR="0055621B" w:rsidRDefault="0055621B" w:rsidP="00A03791">
            <w:pPr>
              <w:pStyle w:val="a1"/>
            </w:pPr>
          </w:p>
          <w:p w14:paraId="2885CE38" w14:textId="77777777" w:rsidR="0055621B" w:rsidRDefault="0055621B" w:rsidP="00A03791">
            <w:pPr>
              <w:pStyle w:val="a1"/>
            </w:pPr>
            <w:r>
              <w:rPr>
                <w:color w:val="000000"/>
              </w:rPr>
              <w:t>}</w:t>
            </w:r>
          </w:p>
          <w:p w14:paraId="3044F4A4" w14:textId="77777777" w:rsidR="0055621B" w:rsidRDefault="0055621B" w:rsidP="00A03791">
            <w:pPr>
              <w:pStyle w:val="a1"/>
            </w:pPr>
          </w:p>
        </w:tc>
      </w:tr>
    </w:tbl>
    <w:p w14:paraId="0A432FE3" w14:textId="77777777" w:rsidR="0055621B" w:rsidRDefault="0055621B" w:rsidP="0055621B"/>
    <w:p w14:paraId="1DF30768" w14:textId="77777777" w:rsidR="004B017F" w:rsidRPr="004B017F" w:rsidRDefault="004B017F" w:rsidP="004B017F">
      <w:pPr>
        <w:rPr>
          <w:rFonts w:hint="eastAsia"/>
        </w:rPr>
      </w:pPr>
    </w:p>
    <w:p w14:paraId="0F6FDB9A" w14:textId="77777777" w:rsidR="004B017F" w:rsidRPr="004B017F" w:rsidRDefault="004B017F" w:rsidP="004B017F">
      <w:pPr>
        <w:pStyle w:val="Heading2"/>
      </w:pPr>
      <w:r w:rsidRPr="004B017F">
        <w:rPr>
          <w:rFonts w:hint="eastAsia"/>
        </w:rPr>
        <w:t>S</w:t>
      </w:r>
      <w:r w:rsidRPr="004B017F">
        <w:t>tringBuilder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B017F" w14:paraId="628977FA" w14:textId="77777777" w:rsidTr="00A03791">
        <w:tc>
          <w:tcPr>
            <w:tcW w:w="10456" w:type="dxa"/>
          </w:tcPr>
          <w:p w14:paraId="51486CF9" w14:textId="77777777" w:rsidR="004B017F" w:rsidRPr="009C0FCF" w:rsidRDefault="004B017F" w:rsidP="00A03791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{"one", "two", "three", "four"}</w:t>
            </w:r>
          </w:p>
        </w:tc>
      </w:tr>
    </w:tbl>
    <w:p w14:paraId="4ECCA4C2" w14:textId="77777777" w:rsidR="004B017F" w:rsidRDefault="004B017F" w:rsidP="004B017F">
      <w:r>
        <w:rPr>
          <w:rFonts w:hint="eastAsia"/>
        </w:rPr>
        <w:t>실행 결과 출력이 위와 같은 형태로 출력될 수 있도록,</w:t>
      </w:r>
      <w:r>
        <w:t xml:space="preserve"> </w:t>
      </w:r>
      <w:r>
        <w:rPr>
          <w:rFonts w:hint="eastAsia"/>
        </w:rPr>
        <w:t>아래 코드를 완성하라.</w:t>
      </w:r>
    </w:p>
    <w:p w14:paraId="1BD998BF" w14:textId="77777777" w:rsidR="004B017F" w:rsidRDefault="004B017F" w:rsidP="004B017F">
      <w:r>
        <w:rPr>
          <w:rFonts w:hint="eastAsia"/>
        </w:rPr>
        <w:t xml:space="preserve">위의 출력과 같은 문자열이 리턴되도록 </w:t>
      </w:r>
      <w:r>
        <w:rPr>
          <w:color w:val="000000"/>
        </w:rPr>
        <w:t xml:space="preserve">toString </w:t>
      </w:r>
      <w:r>
        <w:rPr>
          <w:rFonts w:hint="eastAsia"/>
        </w:rPr>
        <w:t>메소드를 구현하라.</w:t>
      </w:r>
    </w:p>
    <w:p w14:paraId="05C58AF1" w14:textId="77777777" w:rsidR="004B017F" w:rsidRDefault="004B017F" w:rsidP="004B017F">
      <w:r>
        <w:rPr>
          <w:rFonts w:hint="eastAsia"/>
        </w:rPr>
        <w:t>String</w:t>
      </w:r>
      <w:r>
        <w:t>Builder</w:t>
      </w:r>
      <w:r>
        <w:rPr>
          <w:rFonts w:hint="eastAsia"/>
        </w:rPr>
        <w:t xml:space="preserve"> 클래스의 메소드</w:t>
      </w:r>
      <w:r>
        <w:rPr>
          <w:rFonts w:hint="eastAsia"/>
        </w:rPr>
        <w:t>를</w:t>
      </w:r>
      <w:r>
        <w:rPr>
          <w:rFonts w:hint="eastAsia"/>
        </w:rPr>
        <w:t xml:space="preserve"> 사용해서 구현하라.</w:t>
      </w:r>
    </w:p>
    <w:p w14:paraId="066FF1D5" w14:textId="77777777" w:rsidR="004B017F" w:rsidRPr="002A1876" w:rsidRDefault="004B017F" w:rsidP="004B017F"/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4B017F" w14:paraId="5E17B4B0" w14:textId="77777777" w:rsidTr="00A03791">
        <w:tc>
          <w:tcPr>
            <w:tcW w:w="426" w:type="dxa"/>
          </w:tcPr>
          <w:p w14:paraId="0F9D274A" w14:textId="77777777" w:rsidR="004B017F" w:rsidRPr="00185935" w:rsidRDefault="004B017F" w:rsidP="00A03791">
            <w:pPr>
              <w:pStyle w:val="a1"/>
            </w:pPr>
            <w:r w:rsidRPr="00185935">
              <w:rPr>
                <w:rFonts w:hint="eastAsia"/>
              </w:rPr>
              <w:t>1</w:t>
            </w:r>
          </w:p>
          <w:p w14:paraId="1AF8EA1F" w14:textId="77777777" w:rsidR="004B017F" w:rsidRPr="00185935" w:rsidRDefault="004B017F" w:rsidP="00A03791">
            <w:pPr>
              <w:pStyle w:val="a1"/>
            </w:pPr>
            <w:r w:rsidRPr="00185935">
              <w:rPr>
                <w:rFonts w:hint="eastAsia"/>
              </w:rPr>
              <w:t>2</w:t>
            </w:r>
          </w:p>
          <w:p w14:paraId="5A3A6F7E" w14:textId="77777777" w:rsidR="004B017F" w:rsidRPr="00185935" w:rsidRDefault="004B017F" w:rsidP="00A03791">
            <w:pPr>
              <w:pStyle w:val="a1"/>
            </w:pPr>
            <w:r w:rsidRPr="00185935">
              <w:rPr>
                <w:rFonts w:hint="eastAsia"/>
              </w:rPr>
              <w:t>3</w:t>
            </w:r>
          </w:p>
          <w:p w14:paraId="0ED41283" w14:textId="77777777" w:rsidR="004B017F" w:rsidRPr="00185935" w:rsidRDefault="004B017F" w:rsidP="00A03791">
            <w:pPr>
              <w:pStyle w:val="a1"/>
            </w:pPr>
            <w:r w:rsidRPr="00185935">
              <w:rPr>
                <w:rFonts w:hint="eastAsia"/>
              </w:rPr>
              <w:t>4</w:t>
            </w:r>
          </w:p>
          <w:p w14:paraId="78D6E7FB" w14:textId="77777777" w:rsidR="004B017F" w:rsidRPr="00185935" w:rsidRDefault="004B017F" w:rsidP="00A03791">
            <w:pPr>
              <w:pStyle w:val="a1"/>
            </w:pPr>
            <w:r w:rsidRPr="00185935">
              <w:rPr>
                <w:rFonts w:hint="eastAsia"/>
              </w:rPr>
              <w:t>5</w:t>
            </w:r>
          </w:p>
          <w:p w14:paraId="678E7175" w14:textId="77777777" w:rsidR="004B017F" w:rsidRPr="00185935" w:rsidRDefault="004B017F" w:rsidP="00A03791">
            <w:pPr>
              <w:pStyle w:val="a1"/>
            </w:pPr>
            <w:r w:rsidRPr="00185935">
              <w:rPr>
                <w:rFonts w:hint="eastAsia"/>
              </w:rPr>
              <w:t>6</w:t>
            </w:r>
          </w:p>
          <w:p w14:paraId="5EA37749" w14:textId="77777777" w:rsidR="004B017F" w:rsidRPr="00185935" w:rsidRDefault="004B017F" w:rsidP="00A03791">
            <w:pPr>
              <w:pStyle w:val="a1"/>
            </w:pPr>
            <w:r w:rsidRPr="00185935">
              <w:rPr>
                <w:rFonts w:hint="eastAsia"/>
              </w:rPr>
              <w:t>7</w:t>
            </w:r>
          </w:p>
          <w:p w14:paraId="402406EF" w14:textId="77777777" w:rsidR="004B017F" w:rsidRPr="00185935" w:rsidRDefault="004B017F" w:rsidP="00A03791">
            <w:pPr>
              <w:pStyle w:val="a1"/>
            </w:pPr>
            <w:r w:rsidRPr="00185935">
              <w:rPr>
                <w:rFonts w:hint="eastAsia"/>
              </w:rPr>
              <w:t>8</w:t>
            </w:r>
          </w:p>
          <w:p w14:paraId="412AC961" w14:textId="77777777" w:rsidR="004B017F" w:rsidRDefault="004B017F" w:rsidP="00A03791">
            <w:pPr>
              <w:pStyle w:val="a1"/>
            </w:pPr>
            <w:r>
              <w:rPr>
                <w:rFonts w:hint="eastAsia"/>
              </w:rPr>
              <w:t>9</w:t>
            </w:r>
          </w:p>
          <w:p w14:paraId="217C5DD0" w14:textId="77777777" w:rsidR="004B017F" w:rsidRDefault="004B017F" w:rsidP="00A03791">
            <w:pPr>
              <w:pStyle w:val="a1"/>
            </w:pPr>
            <w:r>
              <w:rPr>
                <w:rFonts w:hint="eastAsia"/>
              </w:rPr>
              <w:t>10</w:t>
            </w:r>
          </w:p>
          <w:p w14:paraId="3B27CAA8" w14:textId="77777777" w:rsidR="004B017F" w:rsidRDefault="004B017F" w:rsidP="00A03791">
            <w:pPr>
              <w:pStyle w:val="a1"/>
            </w:pPr>
            <w:r>
              <w:rPr>
                <w:rFonts w:hint="eastAsia"/>
              </w:rPr>
              <w:t>11</w:t>
            </w:r>
          </w:p>
          <w:p w14:paraId="00965D8F" w14:textId="77777777" w:rsidR="004B017F" w:rsidRDefault="004B017F" w:rsidP="00A03791">
            <w:pPr>
              <w:pStyle w:val="a1"/>
            </w:pPr>
            <w:r>
              <w:rPr>
                <w:rFonts w:hint="eastAsia"/>
              </w:rPr>
              <w:t>12</w:t>
            </w:r>
          </w:p>
          <w:p w14:paraId="238FF837" w14:textId="77777777" w:rsidR="004B017F" w:rsidRDefault="004B017F" w:rsidP="00A03791">
            <w:pPr>
              <w:pStyle w:val="a1"/>
            </w:pPr>
            <w:r>
              <w:rPr>
                <w:rFonts w:hint="eastAsia"/>
              </w:rPr>
              <w:t>13</w:t>
            </w:r>
          </w:p>
          <w:p w14:paraId="65321179" w14:textId="77777777" w:rsidR="004B017F" w:rsidRDefault="004B017F" w:rsidP="00A03791">
            <w:pPr>
              <w:pStyle w:val="a1"/>
            </w:pPr>
            <w:r>
              <w:rPr>
                <w:rFonts w:hint="eastAsia"/>
              </w:rPr>
              <w:t>14</w:t>
            </w:r>
          </w:p>
          <w:p w14:paraId="4CD53CD7" w14:textId="77777777" w:rsidR="004B017F" w:rsidRDefault="004B017F" w:rsidP="00A03791">
            <w:pPr>
              <w:pStyle w:val="a1"/>
            </w:pPr>
            <w:r>
              <w:rPr>
                <w:rFonts w:hint="eastAsia"/>
              </w:rPr>
              <w:t>15</w:t>
            </w:r>
          </w:p>
          <w:p w14:paraId="2B8BD93A" w14:textId="77777777" w:rsidR="004B017F" w:rsidRPr="00185935" w:rsidRDefault="004B017F" w:rsidP="00A03791">
            <w:pPr>
              <w:pStyle w:val="a1"/>
            </w:pPr>
          </w:p>
        </w:tc>
        <w:tc>
          <w:tcPr>
            <w:tcW w:w="10631" w:type="dxa"/>
          </w:tcPr>
          <w:p w14:paraId="2F1946BC" w14:textId="77777777" w:rsidR="004B017F" w:rsidRDefault="004B017F" w:rsidP="00A03791">
            <w:pPr>
              <w:pStyle w:val="a1"/>
            </w:pPr>
            <w:r>
              <w:rPr>
                <w:color w:val="7F0055"/>
              </w:rPr>
              <w:t>package</w:t>
            </w:r>
            <w:r>
              <w:rPr>
                <w:color w:val="000000"/>
              </w:rPr>
              <w:t xml:space="preserve"> net.skhu.exam1;</w:t>
            </w:r>
          </w:p>
          <w:p w14:paraId="77BB6AC4" w14:textId="77777777" w:rsidR="004B017F" w:rsidRDefault="004B017F" w:rsidP="00A03791">
            <w:pPr>
              <w:pStyle w:val="a1"/>
            </w:pPr>
          </w:p>
          <w:p w14:paraId="6BFBE48D" w14:textId="77777777" w:rsidR="004B017F" w:rsidRDefault="004B017F" w:rsidP="00A03791">
            <w:pPr>
              <w:pStyle w:val="a1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Example03 {</w:t>
            </w:r>
          </w:p>
          <w:p w14:paraId="397BDF19" w14:textId="77777777" w:rsidR="004B017F" w:rsidRDefault="004B017F" w:rsidP="00A03791">
            <w:pPr>
              <w:pStyle w:val="a1"/>
            </w:pPr>
            <w:r>
              <w:rPr>
                <w:color w:val="000000"/>
              </w:rPr>
              <w:t xml:space="preserve">    </w:t>
            </w:r>
          </w:p>
          <w:p w14:paraId="602A8EE2" w14:textId="77777777" w:rsidR="004B017F" w:rsidRDefault="004B017F" w:rsidP="00A03791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String toString(String[] </w:t>
            </w:r>
            <w:r>
              <w:rPr>
                <w:color w:val="6A3E3E"/>
              </w:rPr>
              <w:t>a</w:t>
            </w:r>
            <w:r>
              <w:rPr>
                <w:color w:val="000000"/>
              </w:rPr>
              <w:t>) {</w:t>
            </w:r>
          </w:p>
          <w:p w14:paraId="5BB854E8" w14:textId="77777777" w:rsidR="004B017F" w:rsidRDefault="004B017F" w:rsidP="00A03791">
            <w:pPr>
              <w:pStyle w:val="a1"/>
              <w:rPr>
                <w:color w:val="000000"/>
              </w:rPr>
            </w:pPr>
          </w:p>
          <w:p w14:paraId="499E3C32" w14:textId="77777777" w:rsidR="004B017F" w:rsidRDefault="004B017F" w:rsidP="00A03791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567823ED" w14:textId="77777777" w:rsidR="004B017F" w:rsidRDefault="004B017F" w:rsidP="00A03791">
            <w:pPr>
              <w:pStyle w:val="a1"/>
            </w:pPr>
            <w:r>
              <w:rPr>
                <w:color w:val="000000"/>
              </w:rPr>
              <w:t xml:space="preserve">    </w:t>
            </w:r>
          </w:p>
          <w:p w14:paraId="5A072C2A" w14:textId="77777777" w:rsidR="004B017F" w:rsidRDefault="004B017F" w:rsidP="00A03791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main(String[] </w:t>
            </w:r>
            <w:r>
              <w:rPr>
                <w:color w:val="6A3E3E"/>
              </w:rPr>
              <w:t>args</w:t>
            </w:r>
            <w:r>
              <w:rPr>
                <w:color w:val="000000"/>
              </w:rPr>
              <w:t>) {</w:t>
            </w:r>
          </w:p>
          <w:p w14:paraId="603624C4" w14:textId="77777777" w:rsidR="004B017F" w:rsidRDefault="004B017F" w:rsidP="00A03791">
            <w:pPr>
              <w:pStyle w:val="a1"/>
            </w:pPr>
            <w:r>
              <w:rPr>
                <w:color w:val="000000"/>
              </w:rPr>
              <w:t xml:space="preserve">        String[] </w:t>
            </w:r>
            <w:r>
              <w:rPr>
                <w:color w:val="6A3E3E"/>
              </w:rPr>
              <w:t>a</w:t>
            </w:r>
            <w:r>
              <w:rPr>
                <w:color w:val="000000"/>
              </w:rPr>
              <w:t xml:space="preserve"> = { </w:t>
            </w:r>
            <w:r>
              <w:rPr>
                <w:color w:val="2A00FF"/>
              </w:rPr>
              <w:t>"one"</w:t>
            </w:r>
            <w:r>
              <w:rPr>
                <w:color w:val="000000"/>
              </w:rPr>
              <w:t xml:space="preserve">, </w:t>
            </w:r>
            <w:r>
              <w:rPr>
                <w:color w:val="2A00FF"/>
              </w:rPr>
              <w:t>"two"</w:t>
            </w:r>
            <w:r>
              <w:rPr>
                <w:color w:val="000000"/>
              </w:rPr>
              <w:t xml:space="preserve">, </w:t>
            </w:r>
            <w:r>
              <w:rPr>
                <w:color w:val="2A00FF"/>
              </w:rPr>
              <w:t>"three"</w:t>
            </w:r>
            <w:r>
              <w:rPr>
                <w:color w:val="000000"/>
              </w:rPr>
              <w:t xml:space="preserve">, </w:t>
            </w:r>
            <w:r>
              <w:rPr>
                <w:color w:val="2A00FF"/>
              </w:rPr>
              <w:t>"four"</w:t>
            </w:r>
            <w:r>
              <w:rPr>
                <w:color w:val="000000"/>
              </w:rPr>
              <w:t xml:space="preserve"> };</w:t>
            </w:r>
          </w:p>
          <w:p w14:paraId="182D676B" w14:textId="77777777" w:rsidR="004B017F" w:rsidRDefault="004B017F" w:rsidP="00A03791">
            <w:pPr>
              <w:pStyle w:val="a1"/>
            </w:pPr>
            <w:r>
              <w:rPr>
                <w:color w:val="000000"/>
              </w:rPr>
              <w:t xml:space="preserve">        String 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 xml:space="preserve"> = toString(</w:t>
            </w:r>
            <w:r>
              <w:rPr>
                <w:color w:val="6A3E3E"/>
              </w:rPr>
              <w:t>a</w:t>
            </w:r>
            <w:r>
              <w:rPr>
                <w:color w:val="000000"/>
              </w:rPr>
              <w:t>);</w:t>
            </w:r>
          </w:p>
          <w:p w14:paraId="20E54326" w14:textId="77777777" w:rsidR="004B017F" w:rsidRDefault="004B017F" w:rsidP="00A03791">
            <w:pPr>
              <w:pStyle w:val="a1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.println(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>);</w:t>
            </w:r>
          </w:p>
          <w:p w14:paraId="164DC307" w14:textId="77777777" w:rsidR="004B017F" w:rsidRDefault="004B017F" w:rsidP="00A03791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403F9C30" w14:textId="77777777" w:rsidR="004B017F" w:rsidRDefault="004B017F" w:rsidP="00A03791">
            <w:pPr>
              <w:pStyle w:val="a1"/>
            </w:pPr>
          </w:p>
          <w:p w14:paraId="6357C390" w14:textId="77777777" w:rsidR="004B017F" w:rsidRDefault="004B017F" w:rsidP="00A03791">
            <w:pPr>
              <w:pStyle w:val="a1"/>
            </w:pPr>
            <w:r>
              <w:rPr>
                <w:color w:val="000000"/>
              </w:rPr>
              <w:t>}</w:t>
            </w:r>
          </w:p>
          <w:p w14:paraId="38F65B42" w14:textId="77777777" w:rsidR="004B017F" w:rsidRDefault="004B017F" w:rsidP="00A03791">
            <w:pPr>
              <w:pStyle w:val="a1"/>
            </w:pPr>
          </w:p>
        </w:tc>
      </w:tr>
    </w:tbl>
    <w:p w14:paraId="4E7BA93D" w14:textId="77777777" w:rsidR="004B017F" w:rsidRDefault="004B017F" w:rsidP="004B017F"/>
    <w:p w14:paraId="3AEDA264" w14:textId="0721E1CF" w:rsidR="0013479E" w:rsidRDefault="0013479E">
      <w:pPr>
        <w:widowControl/>
        <w:wordWrap/>
        <w:autoSpaceDE/>
        <w:autoSpaceDN/>
        <w:spacing w:after="160" w:line="259" w:lineRule="auto"/>
      </w:pPr>
    </w:p>
    <w:p w14:paraId="497BB7A9" w14:textId="77777777" w:rsidR="00AE73AD" w:rsidRPr="00AE73AD" w:rsidRDefault="00AE73AD" w:rsidP="00AE73AD">
      <w:pPr>
        <w:rPr>
          <w:rFonts w:hint="eastAsia"/>
        </w:rPr>
      </w:pPr>
    </w:p>
    <w:sectPr w:rsidR="00AE73AD" w:rsidRPr="00AE73AD" w:rsidSect="00B12C18">
      <w:footerReference w:type="default" r:id="rId8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F95EC5" w14:textId="77777777" w:rsidR="00AE73AD" w:rsidRDefault="00AE73AD" w:rsidP="00B12C18">
      <w:r>
        <w:separator/>
      </w:r>
    </w:p>
  </w:endnote>
  <w:endnote w:type="continuationSeparator" w:id="0">
    <w:p w14:paraId="15B1D99F" w14:textId="77777777" w:rsidR="00AE73AD" w:rsidRDefault="00AE73AD" w:rsidP="00B12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FE24AE" w14:textId="77777777" w:rsidR="000A2736" w:rsidRPr="00B12C18" w:rsidRDefault="000A2736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 w:rsidR="00BF77BD">
      <w:rPr>
        <w:noProof/>
        <w:color w:val="A6A6A6" w:themeColor="background1" w:themeShade="A6"/>
      </w:rPr>
      <w:t>1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 w:rsidR="00BF77BD">
      <w:rPr>
        <w:noProof/>
        <w:color w:val="A6A6A6" w:themeColor="background1" w:themeShade="A6"/>
      </w:rPr>
      <w:t>1</w:t>
    </w:r>
    <w:r w:rsidRPr="00B12C18">
      <w:rPr>
        <w:color w:val="A6A6A6" w:themeColor="background1" w:themeShade="A6"/>
      </w:rPr>
      <w:fldChar w:fldCharType="end"/>
    </w:r>
  </w:p>
  <w:p w14:paraId="73D1E82C" w14:textId="77777777" w:rsidR="000A2736" w:rsidRDefault="000A27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60A796" w14:textId="77777777" w:rsidR="00AE73AD" w:rsidRDefault="00AE73AD" w:rsidP="00B12C18">
      <w:r>
        <w:separator/>
      </w:r>
    </w:p>
  </w:footnote>
  <w:footnote w:type="continuationSeparator" w:id="0">
    <w:p w14:paraId="7E9B1CCC" w14:textId="77777777" w:rsidR="00AE73AD" w:rsidRDefault="00AE73AD" w:rsidP="00B12C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1C20E4"/>
    <w:multiLevelType w:val="hybridMultilevel"/>
    <w:tmpl w:val="196206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6126C3"/>
    <w:multiLevelType w:val="multilevel"/>
    <w:tmpl w:val="A5287F6A"/>
    <w:lvl w:ilvl="0">
      <w:start w:val="1"/>
      <w:numFmt w:val="decimal"/>
      <w:pStyle w:val="Heading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Heading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4027648"/>
    <w:multiLevelType w:val="multilevel"/>
    <w:tmpl w:val="E984EC3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D0D15EC"/>
    <w:multiLevelType w:val="hybridMultilevel"/>
    <w:tmpl w:val="41A252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attachedTemplate r:id="rId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73AD"/>
    <w:rsid w:val="000A2736"/>
    <w:rsid w:val="000C038C"/>
    <w:rsid w:val="000C21E4"/>
    <w:rsid w:val="000F25E2"/>
    <w:rsid w:val="000F7DDA"/>
    <w:rsid w:val="0011439A"/>
    <w:rsid w:val="0013479E"/>
    <w:rsid w:val="00146B83"/>
    <w:rsid w:val="001C46AB"/>
    <w:rsid w:val="00200BD8"/>
    <w:rsid w:val="002161B8"/>
    <w:rsid w:val="002A7622"/>
    <w:rsid w:val="002F238A"/>
    <w:rsid w:val="002F4746"/>
    <w:rsid w:val="00471C33"/>
    <w:rsid w:val="004B017F"/>
    <w:rsid w:val="00530E33"/>
    <w:rsid w:val="0055621B"/>
    <w:rsid w:val="005C7255"/>
    <w:rsid w:val="00640D02"/>
    <w:rsid w:val="006741D0"/>
    <w:rsid w:val="00744437"/>
    <w:rsid w:val="007F6AC6"/>
    <w:rsid w:val="00806557"/>
    <w:rsid w:val="00905752"/>
    <w:rsid w:val="00934C62"/>
    <w:rsid w:val="009879A8"/>
    <w:rsid w:val="00A6659D"/>
    <w:rsid w:val="00A95E88"/>
    <w:rsid w:val="00AE73AD"/>
    <w:rsid w:val="00B12C18"/>
    <w:rsid w:val="00B16E53"/>
    <w:rsid w:val="00B551BF"/>
    <w:rsid w:val="00BF2552"/>
    <w:rsid w:val="00BF6068"/>
    <w:rsid w:val="00BF77BD"/>
    <w:rsid w:val="00C300FF"/>
    <w:rsid w:val="00C352DD"/>
    <w:rsid w:val="00C6092D"/>
    <w:rsid w:val="00D17590"/>
    <w:rsid w:val="00D63704"/>
    <w:rsid w:val="00D64E5F"/>
    <w:rsid w:val="00DB6C91"/>
    <w:rsid w:val="00DF6BA9"/>
    <w:rsid w:val="00E422CC"/>
    <w:rsid w:val="00E50655"/>
    <w:rsid w:val="00E5613A"/>
    <w:rsid w:val="00F12B13"/>
    <w:rsid w:val="00F5549F"/>
    <w:rsid w:val="00F579D5"/>
    <w:rsid w:val="00F71AE4"/>
    <w:rsid w:val="00F816D2"/>
    <w:rsid w:val="00FF2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48EA96"/>
  <w15:chartTrackingRefBased/>
  <w15:docId w15:val="{D4A15641-26C2-434E-A637-D971EB613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79D5"/>
    <w:pPr>
      <w:widowControl w:val="0"/>
      <w:wordWrap w:val="0"/>
      <w:autoSpaceDE w:val="0"/>
      <w:autoSpaceDN w:val="0"/>
      <w:spacing w:after="0" w:line="240" w:lineRule="auto"/>
    </w:pPr>
    <w:rPr>
      <w:rFonts w:ascii="굴림체" w:eastAsia="굴림체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79D5"/>
    <w:pPr>
      <w:keepNext/>
      <w:numPr>
        <w:numId w:val="1"/>
      </w:numPr>
      <w:outlineLvl w:val="0"/>
    </w:pPr>
    <w:rPr>
      <w:rFonts w:asciiTheme="majorHAnsi" w:hAnsiTheme="majorHAnsi" w:cstheme="majorBidi"/>
      <w:b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79D5"/>
    <w:pPr>
      <w:keepNext/>
      <w:numPr>
        <w:ilvl w:val="1"/>
        <w:numId w:val="1"/>
      </w:numPr>
      <w:outlineLvl w:val="1"/>
    </w:pPr>
    <w:rPr>
      <w:rFonts w:hAnsiTheme="majorHAnsi" w:cstheme="majorBidi"/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79D5"/>
    <w:pPr>
      <w:keepNext/>
      <w:outlineLvl w:val="2"/>
    </w:pPr>
    <w:rPr>
      <w:rFonts w:asciiTheme="majorHAnsi" w:eastAsia="돋움" w:hAnsiTheme="majorHAnsi" w:cstheme="majorBidi"/>
      <w:b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9D5"/>
    <w:rPr>
      <w:rFonts w:asciiTheme="majorHAnsi" w:eastAsia="굴림체" w:hAnsiTheme="majorHAnsi" w:cstheme="majorBidi"/>
      <w:b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79D5"/>
    <w:rPr>
      <w:rFonts w:ascii="굴림체" w:eastAsia="굴림체" w:hAnsiTheme="majorHAnsi" w:cstheme="majorBidi"/>
      <w:b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579D5"/>
    <w:rPr>
      <w:rFonts w:asciiTheme="majorHAnsi" w:eastAsia="돋움" w:hAnsiTheme="majorHAnsi" w:cstheme="majorBidi"/>
      <w:b/>
      <w:sz w:val="24"/>
    </w:rPr>
  </w:style>
  <w:style w:type="paragraph" w:customStyle="1" w:styleId="a">
    <w:name w:val="소스코드표"/>
    <w:basedOn w:val="Normal"/>
    <w:link w:val="Char"/>
    <w:qFormat/>
    <w:rsid w:val="0090575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djustRightInd w:val="0"/>
      <w:snapToGrid w:val="0"/>
      <w:spacing w:line="220" w:lineRule="exact"/>
    </w:pPr>
  </w:style>
  <w:style w:type="paragraph" w:customStyle="1" w:styleId="a0">
    <w:name w:val="소스코드"/>
    <w:basedOn w:val="Normal"/>
    <w:link w:val="Char0"/>
    <w:qFormat/>
    <w:rsid w:val="00905752"/>
    <w:pPr>
      <w:adjustRightInd w:val="0"/>
      <w:snapToGrid w:val="0"/>
      <w:spacing w:line="220" w:lineRule="exact"/>
    </w:pPr>
  </w:style>
  <w:style w:type="character" w:customStyle="1" w:styleId="Char">
    <w:name w:val="소스코드표 Char"/>
    <w:basedOn w:val="DefaultParagraphFont"/>
    <w:link w:val="a"/>
    <w:rsid w:val="00905752"/>
    <w:rPr>
      <w:rFonts w:ascii="굴림체" w:eastAsia="굴림체"/>
    </w:rPr>
  </w:style>
  <w:style w:type="paragraph" w:styleId="Header">
    <w:name w:val="header"/>
    <w:basedOn w:val="Normal"/>
    <w:link w:val="HeaderChar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소스코드 Char"/>
    <w:basedOn w:val="DefaultParagraphFont"/>
    <w:link w:val="a0"/>
    <w:rsid w:val="00905752"/>
    <w:rPr>
      <w:rFonts w:ascii="굴림체" w:eastAsia="굴림체"/>
    </w:rPr>
  </w:style>
  <w:style w:type="character" w:customStyle="1" w:styleId="HeaderChar">
    <w:name w:val="Header Char"/>
    <w:basedOn w:val="DefaultParagraphFont"/>
    <w:link w:val="Header"/>
    <w:uiPriority w:val="99"/>
    <w:rsid w:val="00B12C18"/>
    <w:rPr>
      <w:rFonts w:ascii="굴림체" w:eastAsia="굴림체"/>
    </w:rPr>
  </w:style>
  <w:style w:type="paragraph" w:styleId="Footer">
    <w:name w:val="footer"/>
    <w:basedOn w:val="Normal"/>
    <w:link w:val="FooterChar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12C18"/>
    <w:rPr>
      <w:rFonts w:ascii="굴림체" w:eastAsia="굴림체"/>
    </w:rPr>
  </w:style>
  <w:style w:type="paragraph" w:customStyle="1" w:styleId="1">
    <w:name w:val="목록1"/>
    <w:basedOn w:val="ListParagraph"/>
    <w:link w:val="1Char"/>
    <w:rsid w:val="002F238A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">
    <w:name w:val="목록1 Char"/>
    <w:basedOn w:val="DefaultParagraphFont"/>
    <w:link w:val="1"/>
    <w:rsid w:val="002F238A"/>
    <w:rPr>
      <w:rFonts w:ascii="굴림체" w:eastAsia="굴림체"/>
      <w:szCs w:val="20"/>
    </w:rPr>
  </w:style>
  <w:style w:type="paragraph" w:styleId="ListParagraph">
    <w:name w:val="List Paragraph"/>
    <w:basedOn w:val="Normal"/>
    <w:uiPriority w:val="34"/>
    <w:qFormat/>
    <w:rsid w:val="002F238A"/>
    <w:pPr>
      <w:ind w:leftChars="400" w:left="800"/>
    </w:pPr>
  </w:style>
  <w:style w:type="table" w:styleId="TableGrid">
    <w:name w:val="Table Grid"/>
    <w:basedOn w:val="TableNormal"/>
    <w:uiPriority w:val="59"/>
    <w:rsid w:val="00114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1439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DefaultParagraphFont"/>
    <w:rsid w:val="0011439A"/>
  </w:style>
  <w:style w:type="character" w:customStyle="1" w:styleId="ng-binding">
    <w:name w:val="ng-binding"/>
    <w:basedOn w:val="DefaultParagraphFont"/>
    <w:rsid w:val="000A2736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12B13"/>
  </w:style>
  <w:style w:type="character" w:customStyle="1" w:styleId="DateChar">
    <w:name w:val="Date Char"/>
    <w:basedOn w:val="DefaultParagraphFont"/>
    <w:link w:val="Date"/>
    <w:uiPriority w:val="99"/>
    <w:semiHidden/>
    <w:rsid w:val="00F12B13"/>
    <w:rPr>
      <w:rFonts w:ascii="굴림체" w:eastAsia="굴림체"/>
    </w:rPr>
  </w:style>
  <w:style w:type="paragraph" w:styleId="TOC1">
    <w:name w:val="toc 1"/>
    <w:basedOn w:val="Normal"/>
    <w:next w:val="Normal"/>
    <w:autoRedefine/>
    <w:uiPriority w:val="39"/>
    <w:unhideWhenUsed/>
    <w:rsid w:val="00F12B13"/>
  </w:style>
  <w:style w:type="character" w:styleId="Hyperlink">
    <w:name w:val="Hyperlink"/>
    <w:basedOn w:val="DefaultParagraphFont"/>
    <w:uiPriority w:val="99"/>
    <w:unhideWhenUsed/>
    <w:rsid w:val="00F12B13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12B13"/>
    <w:pPr>
      <w:ind w:leftChars="200" w:left="425"/>
    </w:pPr>
  </w:style>
  <w:style w:type="paragraph" w:customStyle="1" w:styleId="a1">
    <w:name w:val="코드표"/>
    <w:basedOn w:val="Normal"/>
    <w:link w:val="Char1"/>
    <w:qFormat/>
    <w:rsid w:val="00A95E88"/>
    <w:pPr>
      <w:wordWrap/>
      <w:adjustRightInd w:val="0"/>
      <w:spacing w:line="220" w:lineRule="exact"/>
      <w:jc w:val="left"/>
    </w:pPr>
    <w:rPr>
      <w:rFonts w:cs="굴림체"/>
      <w:bCs/>
      <w:kern w:val="0"/>
      <w:szCs w:val="20"/>
    </w:rPr>
  </w:style>
  <w:style w:type="character" w:customStyle="1" w:styleId="Char1">
    <w:name w:val="코드표 Char"/>
    <w:basedOn w:val="DefaultParagraphFont"/>
    <w:link w:val="a1"/>
    <w:rsid w:val="00A95E88"/>
    <w:rPr>
      <w:rFonts w:ascii="굴림체" w:eastAsia="굴림체" w:cs="굴림체"/>
      <w:bCs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4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%20-%20&#49457;&#44277;&#54924;&#45824;&#54617;&#44368;\A\office%20templates\&#53596;&#54540;&#47551;2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42BBCD-D6F2-47F5-818C-F96A600D3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템플릿2.dotx</Template>
  <TotalTime>13</TotalTime>
  <Pages>2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Lee Seungjin</cp:lastModifiedBy>
  <cp:revision>13</cp:revision>
  <dcterms:created xsi:type="dcterms:W3CDTF">2018-10-05T00:29:00Z</dcterms:created>
  <dcterms:modified xsi:type="dcterms:W3CDTF">2018-10-05T01:13:00Z</dcterms:modified>
</cp:coreProperties>
</file>