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C6C82" w14:textId="6F02B534" w:rsidR="00B436FB" w:rsidRDefault="00B436FB" w:rsidP="00B436FB">
      <w:pPr>
        <w:pStyle w:val="Heading1"/>
      </w:pPr>
      <w:bookmarkStart w:id="0" w:name="_Toc490726694"/>
      <w:r>
        <w:rPr>
          <w:rFonts w:hint="eastAsia"/>
        </w:rPr>
        <w:t xml:space="preserve">개념 </w:t>
      </w:r>
      <w:r w:rsidR="00A94ABA">
        <w:rPr>
          <w:rFonts w:hint="eastAsia"/>
        </w:rPr>
        <w:t>정리</w:t>
      </w:r>
    </w:p>
    <w:p w14:paraId="55EE8400" w14:textId="77777777" w:rsidR="00AC4E67" w:rsidRPr="00AC4E67" w:rsidRDefault="00AC4E67" w:rsidP="00AC4E67"/>
    <w:p w14:paraId="25BAD5A0" w14:textId="3CAC3ABB" w:rsidR="00A94ABA" w:rsidRDefault="00A421FB" w:rsidP="007C22BA">
      <w:pPr>
        <w:pStyle w:val="Heading2"/>
      </w:pPr>
      <w:r>
        <w:rPr>
          <w:rFonts w:hint="eastAsia"/>
        </w:rPr>
        <w:t>u</w:t>
      </w:r>
      <w:r>
        <w:t>p casting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7D88" w14:paraId="470CB46E" w14:textId="77777777" w:rsidTr="00757D88">
        <w:tc>
          <w:tcPr>
            <w:tcW w:w="10456" w:type="dxa"/>
          </w:tcPr>
          <w:p w14:paraId="092DD5B6" w14:textId="1DE66D2A" w:rsidR="00757D88" w:rsidRDefault="00757D88" w:rsidP="00757D88">
            <w:r>
              <w:rPr>
                <w:rFonts w:hint="eastAsia"/>
              </w:rPr>
              <w:t>O</w:t>
            </w:r>
            <w:r>
              <w:t>bject o1 = new String("hello");</w:t>
            </w:r>
          </w:p>
          <w:p w14:paraId="38E8B790" w14:textId="77777777" w:rsidR="00757D88" w:rsidRDefault="00757D88" w:rsidP="00A421FB">
            <w:r>
              <w:t>o</w:t>
            </w:r>
            <w:r w:rsidR="00A421FB">
              <w:t>1</w:t>
            </w:r>
            <w:r>
              <w:t xml:space="preserve"> = </w:t>
            </w:r>
            <w:r w:rsidR="00A421FB">
              <w:t>new Date();</w:t>
            </w:r>
          </w:p>
          <w:p w14:paraId="63C47765" w14:textId="260F7FD2" w:rsidR="00A421FB" w:rsidRDefault="00A421FB" w:rsidP="00A421FB">
            <w:r>
              <w:rPr>
                <w:rFonts w:hint="eastAsia"/>
              </w:rPr>
              <w:t>o</w:t>
            </w:r>
            <w:r w:rsidR="00AC4E67">
              <w:t>1</w:t>
            </w:r>
            <w:r>
              <w:t xml:space="preserve"> = new StringBuilder();</w:t>
            </w:r>
          </w:p>
          <w:p w14:paraId="55B2CA6E" w14:textId="7D350EE2" w:rsidR="00AC4E67" w:rsidRDefault="00AC4E67" w:rsidP="00A421FB">
            <w:r>
              <w:rPr>
                <w:rFonts w:hint="eastAsia"/>
              </w:rPr>
              <w:t>o</w:t>
            </w:r>
            <w:r>
              <w:t>1 = new Integer(3);</w:t>
            </w:r>
          </w:p>
        </w:tc>
      </w:tr>
    </w:tbl>
    <w:p w14:paraId="6DFCC8EB" w14:textId="6300A578" w:rsidR="00757D88" w:rsidRDefault="00757D88" w:rsidP="00757D88"/>
    <w:p w14:paraId="5BA3EAFF" w14:textId="77777777" w:rsidR="00AC4E67" w:rsidRDefault="00A421FB" w:rsidP="00757D88">
      <w:r>
        <w:rPr>
          <w:rFonts w:hint="eastAsia"/>
        </w:rPr>
        <w:t>O</w:t>
      </w:r>
      <w:r>
        <w:t xml:space="preserve">bject </w:t>
      </w:r>
      <w:r>
        <w:rPr>
          <w:rFonts w:hint="eastAsia"/>
        </w:rPr>
        <w:t xml:space="preserve">타입의 변수에 </w:t>
      </w:r>
      <w:r>
        <w:t xml:space="preserve">String </w:t>
      </w:r>
      <w:r>
        <w:rPr>
          <w:rFonts w:hint="eastAsia"/>
        </w:rPr>
        <w:t>객체를 대입해도 되고,</w:t>
      </w:r>
      <w:r>
        <w:t xml:space="preserve"> </w:t>
      </w:r>
    </w:p>
    <w:p w14:paraId="2AD8DDF6" w14:textId="6AB1DF1D" w:rsidR="00A421FB" w:rsidRDefault="00A421FB" w:rsidP="00757D88">
      <w:r>
        <w:t xml:space="preserve">Date </w:t>
      </w:r>
      <w:r>
        <w:rPr>
          <w:rFonts w:hint="eastAsia"/>
        </w:rPr>
        <w:t>객체</w:t>
      </w:r>
      <w:r w:rsidR="00AC4E67">
        <w:t>,</w:t>
      </w:r>
      <w:r>
        <w:rPr>
          <w:rFonts w:hint="eastAsia"/>
        </w:rPr>
        <w:t xml:space="preserve"> </w:t>
      </w:r>
      <w:r>
        <w:t xml:space="preserve">StringBuilder </w:t>
      </w:r>
      <w:r>
        <w:rPr>
          <w:rFonts w:hint="eastAsia"/>
        </w:rPr>
        <w:t>객체</w:t>
      </w:r>
      <w:r w:rsidR="00AC4E67">
        <w:rPr>
          <w:rFonts w:hint="eastAsia"/>
        </w:rPr>
        <w:t>,</w:t>
      </w:r>
      <w:r w:rsidR="00AC4E67">
        <w:t xml:space="preserve"> </w:t>
      </w:r>
      <w:r w:rsidR="00AC4E67">
        <w:rPr>
          <w:rFonts w:hint="eastAsia"/>
        </w:rPr>
        <w:t>I</w:t>
      </w:r>
      <w:r w:rsidR="00AC4E67">
        <w:t>ntege</w:t>
      </w:r>
      <w:r w:rsidR="00AC4E67">
        <w:rPr>
          <w:rFonts w:hint="eastAsia"/>
        </w:rPr>
        <w:t>r</w:t>
      </w:r>
      <w:r w:rsidR="00AC4E67">
        <w:t xml:space="preserve"> </w:t>
      </w:r>
      <w:r w:rsidR="00AC4E67">
        <w:rPr>
          <w:rFonts w:hint="eastAsia"/>
        </w:rPr>
        <w:t>객체</w:t>
      </w:r>
      <w:r>
        <w:rPr>
          <w:rFonts w:hint="eastAsia"/>
        </w:rPr>
        <w:t>를 대입해도 되는 이유는 무엇인가?</w:t>
      </w:r>
    </w:p>
    <w:p w14:paraId="42D253DF" w14:textId="44C93D9E" w:rsidR="00AC4E67" w:rsidRDefault="00AC4E67" w:rsidP="00757D88"/>
    <w:p w14:paraId="774DA751" w14:textId="57794A61" w:rsidR="00AC4E67" w:rsidRDefault="001E10BF" w:rsidP="00AC4E67">
      <w:pPr>
        <w:pStyle w:val="Heading2"/>
      </w:pPr>
      <w:r>
        <w:rPr>
          <w:rFonts w:hint="eastAsia"/>
        </w:rPr>
        <w:t>참조형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4E67" w14:paraId="6A778524" w14:textId="77777777" w:rsidTr="00AC4E67">
        <w:tc>
          <w:tcPr>
            <w:tcW w:w="10456" w:type="dxa"/>
          </w:tcPr>
          <w:p w14:paraId="04EFB8EA" w14:textId="77777777" w:rsidR="00AC4E67" w:rsidRDefault="001E10BF" w:rsidP="00AC4E67">
            <w:r>
              <w:rPr>
                <w:rFonts w:hint="eastAsia"/>
              </w:rPr>
              <w:t>O</w:t>
            </w:r>
            <w:r>
              <w:t>bject o1 = new int[] { 1, 2, 3 };</w:t>
            </w:r>
          </w:p>
          <w:p w14:paraId="6DFEFE87" w14:textId="640117CE" w:rsidR="001E10BF" w:rsidRDefault="001E10BF" w:rsidP="00AC4E67">
            <w:r>
              <w:rPr>
                <w:rFonts w:hint="eastAsia"/>
              </w:rPr>
              <w:t>o</w:t>
            </w:r>
            <w:r>
              <w:t>1 = new String[] { "one", "two", "three" };</w:t>
            </w:r>
          </w:p>
        </w:tc>
      </w:tr>
    </w:tbl>
    <w:p w14:paraId="3D1A0C6C" w14:textId="18FB1E64" w:rsidR="00AC4E67" w:rsidRDefault="00AC4E67" w:rsidP="00AC4E67"/>
    <w:p w14:paraId="74C9B306" w14:textId="69B7EE9E" w:rsidR="001E10BF" w:rsidRPr="00AC4E67" w:rsidRDefault="001E10BF" w:rsidP="00AC4E67">
      <w:r>
        <w:t xml:space="preserve">Object </w:t>
      </w:r>
      <w:r>
        <w:rPr>
          <w:rFonts w:hint="eastAsia"/>
        </w:rPr>
        <w:t>타입의 변수에,</w:t>
      </w:r>
      <w:r>
        <w:t xml:space="preserve"> int </w:t>
      </w:r>
      <w:r>
        <w:rPr>
          <w:rFonts w:hint="eastAsia"/>
        </w:rPr>
        <w:t xml:space="preserve">배열이나 </w:t>
      </w:r>
      <w:r>
        <w:t xml:space="preserve">String </w:t>
      </w:r>
      <w:r>
        <w:rPr>
          <w:rFonts w:hint="eastAsia"/>
        </w:rPr>
        <w:t>배열을 대입해도 되는 이유는 무엇인가?</w:t>
      </w:r>
    </w:p>
    <w:p w14:paraId="037307E6" w14:textId="504A119E" w:rsidR="00AC4E67" w:rsidRDefault="00AC4E67" w:rsidP="00757D88"/>
    <w:p w14:paraId="4492BBA8" w14:textId="4C35ED07" w:rsidR="001E10BF" w:rsidRDefault="001E10BF" w:rsidP="00757D88"/>
    <w:p w14:paraId="4BD30CF2" w14:textId="02272D6C" w:rsidR="001E10BF" w:rsidRDefault="00BF6867" w:rsidP="00BF6867">
      <w:pPr>
        <w:pStyle w:val="Heading2"/>
      </w:pPr>
      <w:r>
        <w:rPr>
          <w:rFonts w:hint="eastAsia"/>
        </w:rPr>
        <w:t>a</w:t>
      </w:r>
      <w:r>
        <w:t>uto boxing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6867" w14:paraId="5E83AD32" w14:textId="77777777" w:rsidTr="00BF6867">
        <w:tc>
          <w:tcPr>
            <w:tcW w:w="10456" w:type="dxa"/>
          </w:tcPr>
          <w:p w14:paraId="6024B461" w14:textId="77777777" w:rsidR="00BF6867" w:rsidRDefault="00BF6867" w:rsidP="00BF6867">
            <w:r>
              <w:rPr>
                <w:rFonts w:hint="eastAsia"/>
              </w:rPr>
              <w:t>O</w:t>
            </w:r>
            <w:r>
              <w:t>bject o1 = 3;</w:t>
            </w:r>
          </w:p>
          <w:p w14:paraId="3E7D0DB5" w14:textId="06B635E0" w:rsidR="00BF6867" w:rsidRDefault="00BF6867" w:rsidP="00BF6867">
            <w:r>
              <w:rPr>
                <w:rFonts w:hint="eastAsia"/>
              </w:rPr>
              <w:t>o</w:t>
            </w:r>
            <w:r>
              <w:t>1 = 3.14;</w:t>
            </w:r>
          </w:p>
        </w:tc>
      </w:tr>
    </w:tbl>
    <w:p w14:paraId="34062F6C" w14:textId="173D91C4" w:rsidR="00BF6867" w:rsidRDefault="00BF6867" w:rsidP="00BF6867"/>
    <w:p w14:paraId="300DD94E" w14:textId="0F44DFAA" w:rsidR="00BF6867" w:rsidRDefault="00BF6867" w:rsidP="00BF6867">
      <w:r>
        <w:rPr>
          <w:rFonts w:hint="eastAsia"/>
        </w:rPr>
        <w:t>O</w:t>
      </w:r>
      <w:r>
        <w:t xml:space="preserve">bject </w:t>
      </w:r>
      <w:r>
        <w:rPr>
          <w:rFonts w:hint="eastAsia"/>
        </w:rPr>
        <w:t>타입의 변수에,</w:t>
      </w:r>
      <w:r>
        <w:t xml:space="preserve"> int </w:t>
      </w:r>
      <w:r>
        <w:rPr>
          <w:rFonts w:hint="eastAsia"/>
        </w:rPr>
        <w:t xml:space="preserve">값이나 </w:t>
      </w:r>
      <w:r>
        <w:t xml:space="preserve">double </w:t>
      </w:r>
      <w:r>
        <w:rPr>
          <w:rFonts w:hint="eastAsia"/>
        </w:rPr>
        <w:t>값을 대입해도 되는 이유는 무엇인가?</w:t>
      </w:r>
    </w:p>
    <w:p w14:paraId="604544B0" w14:textId="324431A9" w:rsidR="00BF6867" w:rsidRDefault="00BF6867" w:rsidP="00BF6867"/>
    <w:p w14:paraId="7D31DEE2" w14:textId="77777777" w:rsidR="003A3867" w:rsidRDefault="003A3867" w:rsidP="00BF6867"/>
    <w:p w14:paraId="429EA422" w14:textId="58F16939" w:rsidR="00BF6867" w:rsidRDefault="003A3867" w:rsidP="003A3867">
      <w:pPr>
        <w:pStyle w:val="Heading2"/>
      </w:pPr>
      <w:r>
        <w:t xml:space="preserve">@Override </w:t>
      </w:r>
      <w:r>
        <w:rPr>
          <w:rFonts w:hint="eastAsia"/>
        </w:rPr>
        <w:t>어노테이션</w:t>
      </w:r>
    </w:p>
    <w:p w14:paraId="405E8EF1" w14:textId="74026872" w:rsidR="003A3867" w:rsidRPr="003A3867" w:rsidRDefault="003A3867" w:rsidP="003A3867">
      <w:r>
        <w:rPr>
          <w:rFonts w:hint="eastAsia"/>
        </w:rPr>
        <w:t>이 어노테이션의 장점은 무엇인가?</w:t>
      </w:r>
    </w:p>
    <w:p w14:paraId="18E9F8F6" w14:textId="5C845689" w:rsidR="00A421FB" w:rsidRDefault="00A421FB" w:rsidP="00757D88"/>
    <w:p w14:paraId="5BF8AAC6" w14:textId="77777777" w:rsidR="00F446A3" w:rsidRDefault="00F446A3" w:rsidP="00757D88"/>
    <w:p w14:paraId="30A5A65E" w14:textId="1AE4DABA" w:rsidR="008B31E8" w:rsidRDefault="008B31E8" w:rsidP="008B31E8">
      <w:pPr>
        <w:pStyle w:val="Heading2"/>
      </w:pPr>
      <w:r>
        <w:rPr>
          <w:rFonts w:hint="eastAsia"/>
        </w:rPr>
        <w:t>I</w:t>
      </w:r>
      <w:r>
        <w:t xml:space="preserve">nteger </w:t>
      </w:r>
      <w:r>
        <w:rPr>
          <w:rFonts w:hint="eastAsia"/>
        </w:rPr>
        <w:t>클래스</w:t>
      </w:r>
    </w:p>
    <w:p w14:paraId="58A7C5DE" w14:textId="34C53DCB" w:rsidR="008B31E8" w:rsidRDefault="008B31E8" w:rsidP="008B31E8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언어에 </w:t>
      </w:r>
      <w:r>
        <w:t xml:space="preserve">int </w:t>
      </w:r>
      <w:r>
        <w:rPr>
          <w:rFonts w:hint="eastAsia"/>
        </w:rPr>
        <w:t>타입이 있는데,</w:t>
      </w:r>
      <w:r>
        <w:t xml:space="preserve"> Integer </w:t>
      </w:r>
      <w:r>
        <w:rPr>
          <w:rFonts w:hint="eastAsia"/>
        </w:rPr>
        <w:t>클래스가 필요한 이유는 무엇인가?</w:t>
      </w:r>
      <w:r w:rsidR="003B4704">
        <w:t xml:space="preserve"> </w:t>
      </w:r>
    </w:p>
    <w:p w14:paraId="51EE0F13" w14:textId="6C7B5F06" w:rsidR="003B4704" w:rsidRDefault="003B4704" w:rsidP="008B31E8">
      <w:r>
        <w:rPr>
          <w:rFonts w:hint="eastAsia"/>
        </w:rPr>
        <w:t>이유를 두 개 이상 적어라</w:t>
      </w:r>
    </w:p>
    <w:p w14:paraId="2CF832BE" w14:textId="77777777" w:rsidR="003B4704" w:rsidRDefault="003B4704" w:rsidP="008B31E8"/>
    <w:p w14:paraId="635E95F3" w14:textId="77777777" w:rsidR="003B4704" w:rsidRDefault="003B4704" w:rsidP="008B31E8"/>
    <w:p w14:paraId="2989E4AC" w14:textId="11244B4E" w:rsidR="007B30C1" w:rsidRPr="008B31E8" w:rsidRDefault="007B30C1" w:rsidP="008B31E8">
      <w:r>
        <w:rPr>
          <w:rFonts w:hint="eastAsia"/>
        </w:rPr>
        <w:t>I</w:t>
      </w:r>
      <w:r>
        <w:t xml:space="preserve">nteger </w:t>
      </w:r>
      <w:r>
        <w:rPr>
          <w:rFonts w:hint="eastAsia"/>
        </w:rPr>
        <w:t xml:space="preserve">클래스가 </w:t>
      </w:r>
      <w:r>
        <w:t>immutable</w:t>
      </w:r>
      <w:r>
        <w:rPr>
          <w:rFonts w:hint="eastAsia"/>
        </w:rPr>
        <w:t>인 이유는 무엇인가?</w:t>
      </w:r>
    </w:p>
    <w:p w14:paraId="66664520" w14:textId="77777777" w:rsidR="007C22BA" w:rsidRPr="00A94ABA" w:rsidRDefault="007C22BA" w:rsidP="00A94ABA"/>
    <w:p w14:paraId="017ED4FF" w14:textId="70B77838" w:rsidR="00B436FB" w:rsidRDefault="00B436FB" w:rsidP="00BF0961">
      <w:pPr>
        <w:ind w:left="425" w:hanging="425"/>
      </w:pPr>
    </w:p>
    <w:p w14:paraId="498BE3D2" w14:textId="6930AB92" w:rsidR="00E64564" w:rsidRDefault="00E64564" w:rsidP="00E64564">
      <w:pPr>
        <w:pStyle w:val="Heading2"/>
      </w:pP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메소드</w:t>
      </w:r>
    </w:p>
    <w:p w14:paraId="0B32F947" w14:textId="6904233F" w:rsidR="00E64564" w:rsidRDefault="00E64564" w:rsidP="00E64564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표준 라이브러리에서 </w:t>
      </w:r>
      <w:r>
        <w:t xml:space="preserve">static </w:t>
      </w:r>
      <w:r w:rsidR="001F4C01">
        <w:rPr>
          <w:rFonts w:hint="eastAsia"/>
        </w:rPr>
        <w:t xml:space="preserve">메소드의 예를 하나 </w:t>
      </w:r>
      <w:r w:rsidR="00836A6F">
        <w:rPr>
          <w:rFonts w:hint="eastAsia"/>
        </w:rPr>
        <w:t>들어라.</w:t>
      </w:r>
    </w:p>
    <w:p w14:paraId="5EC90698" w14:textId="03A3A037" w:rsidR="00836A6F" w:rsidRDefault="00836A6F" w:rsidP="00E64564">
      <w:r>
        <w:rPr>
          <w:rFonts w:hint="eastAsia"/>
        </w:rPr>
        <w:t>그 메소드</w:t>
      </w:r>
      <w:r w:rsidR="00F22911"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메소드로 구현</w:t>
      </w:r>
      <w:r w:rsidR="00F22911">
        <w:rPr>
          <w:rFonts w:hint="eastAsia"/>
        </w:rPr>
        <w:t>된</w:t>
      </w:r>
      <w:r>
        <w:rPr>
          <w:rFonts w:hint="eastAsia"/>
        </w:rPr>
        <w:t xml:space="preserve"> 이유</w:t>
      </w:r>
      <w:r w:rsidR="00F22911">
        <w:rPr>
          <w:rFonts w:hint="eastAsia"/>
        </w:rPr>
        <w:t>를 설명하라.</w:t>
      </w:r>
    </w:p>
    <w:p w14:paraId="3746144E" w14:textId="1685C244" w:rsidR="00F22911" w:rsidRDefault="00F22911" w:rsidP="00E64564"/>
    <w:p w14:paraId="247A5A96" w14:textId="77777777" w:rsidR="00F22911" w:rsidRPr="00E64564" w:rsidRDefault="00F22911" w:rsidP="00E64564"/>
    <w:p w14:paraId="65F12F7B" w14:textId="77777777" w:rsidR="00E64564" w:rsidRDefault="00E64564" w:rsidP="00BF0961">
      <w:pPr>
        <w:ind w:left="425" w:hanging="425"/>
      </w:pPr>
    </w:p>
    <w:p w14:paraId="33165B7D" w14:textId="7BC0A6CB" w:rsidR="003B4704" w:rsidRDefault="003B470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8CBB887" w14:textId="77777777" w:rsidR="003B4704" w:rsidRDefault="003B4704" w:rsidP="00BF0961">
      <w:pPr>
        <w:ind w:left="425" w:hanging="425"/>
      </w:pPr>
    </w:p>
    <w:p w14:paraId="5E79E521" w14:textId="77777777" w:rsidR="00BF0961" w:rsidRDefault="00BF0961" w:rsidP="00BF0961">
      <w:pPr>
        <w:pStyle w:val="Heading1"/>
        <w:numPr>
          <w:ilvl w:val="0"/>
          <w:numId w:val="1"/>
        </w:numPr>
      </w:pPr>
      <w:r>
        <w:rPr>
          <w:rFonts w:hint="eastAsia"/>
        </w:rPr>
        <w:t>구현 실습</w:t>
      </w:r>
      <w:bookmarkEnd w:id="0"/>
    </w:p>
    <w:p w14:paraId="0557F9E9" w14:textId="77777777" w:rsidR="00BF0961" w:rsidRPr="00116C80" w:rsidRDefault="00BF0961" w:rsidP="00BF0961"/>
    <w:p w14:paraId="1B1B07BC" w14:textId="423CC9F2" w:rsidR="00BF0961" w:rsidRDefault="00BF0961" w:rsidP="00BF0961">
      <w:pPr>
        <w:pStyle w:val="Heading2"/>
      </w:pPr>
      <w:bookmarkStart w:id="1" w:name="_Toc490726695"/>
      <w:r>
        <w:rPr>
          <w:rFonts w:hint="eastAsia"/>
        </w:rPr>
        <w:t>객체 배열</w:t>
      </w:r>
      <w:bookmarkEnd w:id="1"/>
    </w:p>
    <w:p w14:paraId="77047197" w14:textId="77777777" w:rsidR="00BF0961" w:rsidRDefault="00BF0961" w:rsidP="00BF0961"/>
    <w:p w14:paraId="008693D6" w14:textId="77777777" w:rsidR="00BF0961" w:rsidRPr="00116C80" w:rsidRDefault="00BF0961" w:rsidP="00BF0961">
      <w:r>
        <w:rPr>
          <w:rFonts w:hint="eastAsia"/>
        </w:rPr>
        <w:t>다음 일을 하는 코드를 구현하라.</w:t>
      </w:r>
    </w:p>
    <w:p w14:paraId="45E23476" w14:textId="77777777" w:rsidR="00BF0961" w:rsidRDefault="00BF0961" w:rsidP="00BF0961"/>
    <w:p w14:paraId="120363CB" w14:textId="77777777" w:rsidR="00BF0961" w:rsidRDefault="00BF0961" w:rsidP="00BF0961">
      <w:r>
        <w:t>static memeber variable</w:t>
      </w:r>
      <w:r>
        <w:rPr>
          <w:rFonts w:hint="eastAsia"/>
        </w:rPr>
        <w:t>로 Object[] 배열을 만들어라.</w:t>
      </w:r>
    </w:p>
    <w:p w14:paraId="27182848" w14:textId="77777777" w:rsidR="00BF0961" w:rsidRDefault="00BF0961" w:rsidP="00BF0961"/>
    <w:p w14:paraId="64CE1B36" w14:textId="77777777" w:rsidR="00BF0961" w:rsidRDefault="00BF0961" w:rsidP="00BF0961">
      <w:pPr>
        <w:pStyle w:val="Heading3"/>
      </w:pPr>
      <w:r>
        <w:t xml:space="preserve">static void addData(int count)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51F6C447" w14:textId="77777777" w:rsidR="00BF0961" w:rsidRDefault="00BF0961" w:rsidP="00BF0961">
      <w:r>
        <w:rPr>
          <w:rFonts w:hint="eastAsia"/>
        </w:rPr>
        <w:t>배열에 0</w:t>
      </w:r>
      <w:r>
        <w:t xml:space="preserve"> </w:t>
      </w:r>
      <w:r>
        <w:rPr>
          <w:rFonts w:hint="eastAsia"/>
        </w:rPr>
        <w:t xml:space="preserve">부터 </w:t>
      </w:r>
      <w:r>
        <w:t xml:space="preserve">count-1 </w:t>
      </w:r>
      <w:r>
        <w:rPr>
          <w:rFonts w:hint="eastAsia"/>
        </w:rPr>
        <w:t>까지 정수를 넣어라.</w:t>
      </w:r>
    </w:p>
    <w:p w14:paraId="02D4B396" w14:textId="77777777" w:rsidR="00BF0961" w:rsidRDefault="00BF0961" w:rsidP="00BF0961">
      <w:r>
        <w:rPr>
          <w:rFonts w:hint="eastAsia"/>
        </w:rPr>
        <w:t>정수 하나를 배열에 넣을 때,</w:t>
      </w:r>
      <w:r>
        <w:t xml:space="preserve"> Integer </w:t>
      </w:r>
      <w:r>
        <w:rPr>
          <w:rFonts w:hint="eastAsia"/>
        </w:rPr>
        <w:t xml:space="preserve">객체 하나와 </w:t>
      </w:r>
      <w:r>
        <w:t xml:space="preserve">String </w:t>
      </w:r>
      <w:r>
        <w:rPr>
          <w:rFonts w:hint="eastAsia"/>
        </w:rPr>
        <w:t>객체 하나를 넣어라.</w:t>
      </w:r>
    </w:p>
    <w:p w14:paraId="34FA2229" w14:textId="77777777" w:rsidR="00BF0961" w:rsidRDefault="00BF0961" w:rsidP="00BF0961">
      <w:r>
        <w:t xml:space="preserve">   ( </w:t>
      </w:r>
      <w:r>
        <w:rPr>
          <w:rFonts w:hint="eastAsia"/>
        </w:rPr>
        <w:t>예:</w:t>
      </w:r>
      <w:r>
        <w:t xml:space="preserve"> new Integer(3), String.valueOf(3) )</w:t>
      </w:r>
    </w:p>
    <w:p w14:paraId="7AFD603A" w14:textId="77777777" w:rsidR="00BF0961" w:rsidRDefault="00BF0961" w:rsidP="00BF0961">
      <w:r>
        <w:rPr>
          <w:rFonts w:hint="eastAsia"/>
        </w:rPr>
        <w:t>즉 정수 하나에 객체 두 개를</w:t>
      </w:r>
      <w:r>
        <w:t xml:space="preserve"> </w:t>
      </w:r>
      <w:r>
        <w:rPr>
          <w:rFonts w:hint="eastAsia"/>
        </w:rPr>
        <w:t>배열에 넣는다.</w:t>
      </w:r>
    </w:p>
    <w:p w14:paraId="6561800A" w14:textId="77777777" w:rsidR="00BF0961" w:rsidRDefault="00BF0961" w:rsidP="00BF0961">
      <w:r>
        <w:rPr>
          <w:rFonts w:hint="eastAsia"/>
        </w:rPr>
        <w:t xml:space="preserve">따라서 배열의 크기는 </w:t>
      </w:r>
      <w:r>
        <w:t xml:space="preserve">count * 2 </w:t>
      </w:r>
      <w:r>
        <w:rPr>
          <w:rFonts w:hint="eastAsia"/>
        </w:rPr>
        <w:t>이어야 한다.</w:t>
      </w:r>
    </w:p>
    <w:p w14:paraId="6879D9EB" w14:textId="77777777" w:rsidR="00BF0961" w:rsidRDefault="00BF0961" w:rsidP="00BF0961"/>
    <w:p w14:paraId="25AA07DB" w14:textId="77777777" w:rsidR="00BF0961" w:rsidRDefault="00BF0961" w:rsidP="00BF0961">
      <w:pPr>
        <w:pStyle w:val="Heading3"/>
      </w:pPr>
      <w:r>
        <w:rPr>
          <w:rFonts w:hint="eastAsia"/>
        </w:rPr>
        <w:t>static int findIndex(int value)</w:t>
      </w:r>
      <w: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06FC1D3A" w14:textId="77777777" w:rsidR="00BF0961" w:rsidRDefault="00BF0961" w:rsidP="00BF0961">
      <w:r>
        <w:rPr>
          <w:rFonts w:hint="eastAsia"/>
        </w:rPr>
        <w:t xml:space="preserve">파라미터로 전달된 </w:t>
      </w:r>
      <w:r>
        <w:t xml:space="preserve">value </w:t>
      </w:r>
      <w:r>
        <w:rPr>
          <w:rFonts w:hint="eastAsia"/>
        </w:rPr>
        <w:t xml:space="preserve">값에 해당하는 </w:t>
      </w:r>
      <w:r>
        <w:t xml:space="preserve">Integer </w:t>
      </w:r>
      <w:r>
        <w:rPr>
          <w:rFonts w:hint="eastAsia"/>
        </w:rPr>
        <w:t xml:space="preserve">객체를 배열에서 찾아서 </w:t>
      </w:r>
    </w:p>
    <w:p w14:paraId="10F9E42F" w14:textId="77777777" w:rsidR="00BF0961" w:rsidRDefault="00BF0961" w:rsidP="00BF0961">
      <w:r>
        <w:rPr>
          <w:rFonts w:hint="eastAsia"/>
        </w:rPr>
        <w:t>그 위치(index)를 리턴하라.</w:t>
      </w:r>
    </w:p>
    <w:p w14:paraId="5DB395B2" w14:textId="77777777" w:rsidR="00BF0961" w:rsidRDefault="00BF0961" w:rsidP="00BF0961"/>
    <w:p w14:paraId="4D82B776" w14:textId="77777777" w:rsidR="00BF0961" w:rsidRDefault="00BF0961" w:rsidP="00BF0961">
      <w:pPr>
        <w:pStyle w:val="Heading3"/>
      </w:pPr>
      <w:r>
        <w:t xml:space="preserve">static int findIndex(String value)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2AC515FE" w14:textId="77777777" w:rsidR="00BF0961" w:rsidRDefault="00BF0961" w:rsidP="00BF0961">
      <w:r>
        <w:rPr>
          <w:rFonts w:hint="eastAsia"/>
        </w:rPr>
        <w:t>파라미터로 전달된 String</w:t>
      </w:r>
      <w:r>
        <w:t xml:space="preserve"> </w:t>
      </w:r>
      <w:r>
        <w:rPr>
          <w:rFonts w:hint="eastAsia"/>
        </w:rPr>
        <w:t xml:space="preserve">객체와 내용이 같은 </w:t>
      </w:r>
      <w:r>
        <w:t xml:space="preserve">String </w:t>
      </w:r>
      <w:r>
        <w:rPr>
          <w:rFonts w:hint="eastAsia"/>
        </w:rPr>
        <w:t>객체를 배열에서 찾아서</w:t>
      </w:r>
    </w:p>
    <w:p w14:paraId="65E968DE" w14:textId="77777777" w:rsidR="00BF0961" w:rsidRDefault="00BF0961" w:rsidP="00BF0961">
      <w:r>
        <w:rPr>
          <w:rFonts w:hint="eastAsia"/>
        </w:rPr>
        <w:t>그 위치(</w:t>
      </w:r>
      <w:r>
        <w:t>index)</w:t>
      </w:r>
      <w:r>
        <w:rPr>
          <w:rFonts w:hint="eastAsia"/>
        </w:rPr>
        <w:t>를 리턴하라.</w:t>
      </w:r>
    </w:p>
    <w:p w14:paraId="4669044F" w14:textId="77777777" w:rsidR="00BF0961" w:rsidRDefault="00BF0961" w:rsidP="00BF0961"/>
    <w:p w14:paraId="45D7279C" w14:textId="77777777" w:rsidR="00BF0961" w:rsidRDefault="00BF0961" w:rsidP="00BF0961"/>
    <w:p w14:paraId="6A176E80" w14:textId="77777777" w:rsidR="00BF0961" w:rsidRDefault="00BF0961" w:rsidP="00BF0961"/>
    <w:p w14:paraId="64E39A9B" w14:textId="7F7CEA92" w:rsidR="00BF0961" w:rsidRDefault="00BF0961" w:rsidP="00BF0961">
      <w:pPr>
        <w:pStyle w:val="Heading2"/>
      </w:pPr>
      <w:bookmarkStart w:id="2" w:name="_Toc490726696"/>
      <w:r>
        <w:rPr>
          <w:rFonts w:hint="eastAsia"/>
        </w:rPr>
        <w:t>Properties</w:t>
      </w:r>
      <w:bookmarkEnd w:id="2"/>
    </w:p>
    <w:p w14:paraId="0AAF277F" w14:textId="77777777" w:rsidR="00BF0961" w:rsidRDefault="00BF0961" w:rsidP="00BF0961">
      <w:r>
        <w:rPr>
          <w:rFonts w:hint="eastAsia"/>
        </w:rPr>
        <w:t>이메일을 보내는 기능을 구현할 때,</w:t>
      </w:r>
      <w:r>
        <w:t xml:space="preserve"> </w:t>
      </w:r>
      <w:r>
        <w:rPr>
          <w:rFonts w:hint="eastAsia"/>
        </w:rPr>
        <w:t>보내는 사람 이메일 계정과 비밀번호가 필요하다.</w:t>
      </w:r>
    </w:p>
    <w:p w14:paraId="7C8AD7EC" w14:textId="77777777" w:rsidR="00BF0961" w:rsidRDefault="00BF0961" w:rsidP="00BF0961">
      <w:r>
        <w:rPr>
          <w:rFonts w:hint="eastAsia"/>
        </w:rPr>
        <w:t xml:space="preserve">이메일 계정과 비밀번호를 </w:t>
      </w:r>
      <w:r>
        <w:t xml:space="preserve">Java </w:t>
      </w:r>
      <w:r>
        <w:rPr>
          <w:rFonts w:hint="eastAsia"/>
        </w:rPr>
        <w:t>소스 코드에 하드 코딩하는 것은 바람직하지 않다.</w:t>
      </w:r>
    </w:p>
    <w:p w14:paraId="758A800D" w14:textId="77777777" w:rsidR="00BF0961" w:rsidRDefault="00BF0961" w:rsidP="00BF0961"/>
    <w:p w14:paraId="5D5F74B9" w14:textId="77777777" w:rsidR="00BF0961" w:rsidRDefault="00BF0961" w:rsidP="00BF0961">
      <w:r>
        <w:t xml:space="preserve">Properties </w:t>
      </w:r>
      <w:r>
        <w:rPr>
          <w:rFonts w:hint="eastAsia"/>
        </w:rPr>
        <w:t xml:space="preserve">파일에 입력된 이메일 계정과 비밀번호를 읽어서 </w:t>
      </w:r>
      <w:r>
        <w:t>static member variable</w:t>
      </w:r>
      <w:r>
        <w:rPr>
          <w:rFonts w:hint="eastAsia"/>
        </w:rPr>
        <w:t>에 대입하는 코드를</w:t>
      </w:r>
    </w:p>
    <w:p w14:paraId="320DBCBE" w14:textId="77777777" w:rsidR="00BF0961" w:rsidRDefault="00BF0961" w:rsidP="00BF0961">
      <w:r>
        <w:t xml:space="preserve">SMTP </w:t>
      </w:r>
      <w:r>
        <w:rPr>
          <w:rFonts w:hint="eastAsia"/>
        </w:rPr>
        <w:t xml:space="preserve">클래스의 </w:t>
      </w:r>
      <w:r>
        <w:t>static constructor</w:t>
      </w:r>
      <w:r>
        <w:rPr>
          <w:rFonts w:hint="eastAsia"/>
        </w:rPr>
        <w:t>에 구현하라.</w:t>
      </w:r>
    </w:p>
    <w:p w14:paraId="540E8F34" w14:textId="77777777" w:rsidR="00BF0961" w:rsidRDefault="00BF0961" w:rsidP="00BF0961"/>
    <w:p w14:paraId="4D9890FC" w14:textId="34481FCC" w:rsidR="00BF0961" w:rsidRDefault="00BF0961" w:rsidP="00BF0961"/>
    <w:p w14:paraId="4DF89A45" w14:textId="77777777" w:rsidR="00BF12B7" w:rsidRDefault="00BF12B7" w:rsidP="00BF0961"/>
    <w:p w14:paraId="29FAAA4F" w14:textId="10646128" w:rsidR="00BF0961" w:rsidRDefault="00BF096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598B1CD" w14:textId="1A3DF514" w:rsidR="00DD37FD" w:rsidRDefault="00432FA3" w:rsidP="00DD37FD">
      <w:pPr>
        <w:pStyle w:val="Heading2"/>
      </w:pPr>
      <w:r>
        <w:rPr>
          <w:rFonts w:hint="eastAsia"/>
        </w:rPr>
        <w:lastRenderedPageBreak/>
        <w:t>2차원 배열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2FA3" w14:paraId="28560362" w14:textId="77777777" w:rsidTr="00432FA3">
        <w:tc>
          <w:tcPr>
            <w:tcW w:w="10456" w:type="dxa"/>
          </w:tcPr>
          <w:p w14:paraId="298FB41E" w14:textId="77777777" w:rsidR="00432FA3" w:rsidRDefault="00432FA3" w:rsidP="00432FA3">
            <w:r>
              <w:t>[ 00 01 02 ]</w:t>
            </w:r>
          </w:p>
          <w:p w14:paraId="08FDBAD5" w14:textId="77777777" w:rsidR="00432FA3" w:rsidRDefault="00432FA3" w:rsidP="00432FA3">
            <w:r>
              <w:t>[ 03 04 05 ]</w:t>
            </w:r>
          </w:p>
          <w:p w14:paraId="08F523A2" w14:textId="77777777" w:rsidR="00432FA3" w:rsidRDefault="00432FA3" w:rsidP="00432FA3">
            <w:r>
              <w:t>[ 06 07 08 ]</w:t>
            </w:r>
          </w:p>
          <w:p w14:paraId="5C5E4A52" w14:textId="3F64BA0F" w:rsidR="00432FA3" w:rsidRDefault="00432FA3" w:rsidP="00432FA3">
            <w:r>
              <w:t>[ 09 10 11 ]</w:t>
            </w:r>
          </w:p>
        </w:tc>
      </w:tr>
    </w:tbl>
    <w:p w14:paraId="55EFB59D" w14:textId="16429620" w:rsidR="00432FA3" w:rsidRDefault="00432FA3" w:rsidP="00432FA3"/>
    <w:p w14:paraId="1385FC21" w14:textId="0A3C86CE" w:rsidR="00432FA3" w:rsidRDefault="00432FA3" w:rsidP="00432FA3">
      <w:r>
        <w:rPr>
          <w:rFonts w:hint="eastAsia"/>
        </w:rPr>
        <w:t>실행 결과 출력이 위와 같도록</w:t>
      </w:r>
      <w:r>
        <w:t xml:space="preserve"> print2DArray </w:t>
      </w:r>
      <w:r>
        <w:rPr>
          <w:rFonts w:hint="eastAsia"/>
        </w:rPr>
        <w:t>메소드를 구현하라.</w:t>
      </w:r>
    </w:p>
    <w:p w14:paraId="47FFED49" w14:textId="27DF0430" w:rsidR="00A72A1A" w:rsidRDefault="00432FA3" w:rsidP="00432FA3">
      <w:r>
        <w:rPr>
          <w:rFonts w:hint="eastAsia"/>
        </w:rPr>
        <w:t>힌트</w:t>
      </w:r>
      <w:r w:rsidR="00A72A1A">
        <w:t xml:space="preserve">: </w:t>
      </w:r>
      <w:r w:rsidR="00A72A1A">
        <w:rPr>
          <w:rFonts w:hint="eastAsia"/>
        </w:rPr>
        <w:t>p</w:t>
      </w:r>
      <w:r w:rsidR="00A72A1A">
        <w:t xml:space="preserve">rintf </w:t>
      </w:r>
      <w:r w:rsidR="00A72A1A">
        <w:rPr>
          <w:rFonts w:hint="eastAsia"/>
        </w:rPr>
        <w:t xml:space="preserve">메소드의 정수 출력 포멧 스트링 </w:t>
      </w:r>
      <w:r w:rsidR="00A72A1A">
        <w:t>%02</w:t>
      </w:r>
      <w:r w:rsidR="00A72A1A">
        <w:rPr>
          <w:rFonts w:hint="eastAsia"/>
        </w:rPr>
        <w:t>d</w:t>
      </w:r>
      <w:r w:rsidR="00A72A1A">
        <w:t xml:space="preserve"> </w:t>
      </w:r>
      <w:r w:rsidR="00A72A1A">
        <w:rPr>
          <w:rFonts w:hint="eastAsia"/>
        </w:rPr>
        <w:t>사용</w:t>
      </w:r>
    </w:p>
    <w:p w14:paraId="31B078FC" w14:textId="5A1E2354" w:rsidR="00A72A1A" w:rsidRDefault="00A72A1A" w:rsidP="00432F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5407" w14:paraId="6D520481" w14:textId="77777777" w:rsidTr="00EF5407">
        <w:tc>
          <w:tcPr>
            <w:tcW w:w="10456" w:type="dxa"/>
          </w:tcPr>
          <w:p w14:paraId="2D9C714C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e2018.exer02;</w:t>
            </w:r>
          </w:p>
          <w:p w14:paraId="65B336AA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7451198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Example01 {</w:t>
            </w:r>
          </w:p>
          <w:p w14:paraId="1FC0B509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EEDD251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[][] create2DArray(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row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col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4AA422B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row</w:t>
            </w:r>
            <w:r>
              <w:rPr>
                <w:rFonts w:cs="굴림체"/>
                <w:color w:val="000000"/>
                <w:kern w:val="0"/>
                <w:szCs w:val="20"/>
              </w:rPr>
              <w:t>][</w:t>
            </w:r>
            <w:r>
              <w:rPr>
                <w:rFonts w:cs="굴림체"/>
                <w:color w:val="6A3E3E"/>
                <w:kern w:val="0"/>
                <w:szCs w:val="20"/>
              </w:rPr>
              <w:t>col</w:t>
            </w:r>
            <w:r>
              <w:rPr>
                <w:rFonts w:cs="굴림체"/>
                <w:color w:val="000000"/>
                <w:kern w:val="0"/>
                <w:szCs w:val="20"/>
              </w:rPr>
              <w:t>];</w:t>
            </w:r>
          </w:p>
          <w:p w14:paraId="52B9562B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row</w:t>
            </w:r>
            <w:r>
              <w:rPr>
                <w:rFonts w:cs="굴림체"/>
                <w:color w:val="000000"/>
                <w:kern w:val="0"/>
                <w:szCs w:val="20"/>
              </w:rPr>
              <w:t>; ++</w:t>
            </w:r>
            <w:r>
              <w:rPr>
                <w:rFonts w:cs="굴림체"/>
                <w:color w:val="6A3E3E"/>
                <w:kern w:val="0"/>
                <w:szCs w:val="20"/>
              </w:rPr>
              <w:t>r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B2B94B3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col</w:t>
            </w:r>
            <w:r>
              <w:rPr>
                <w:rFonts w:cs="굴림체"/>
                <w:color w:val="000000"/>
                <w:kern w:val="0"/>
                <w:szCs w:val="20"/>
              </w:rPr>
              <w:t>];</w:t>
            </w:r>
          </w:p>
          <w:p w14:paraId="41F47224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9CBA41F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4641951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F2C3362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fill2DArray(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DBC134A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</w:t>
            </w:r>
          </w:p>
          <w:p w14:paraId="533CCBCF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; ++</w:t>
            </w:r>
            <w:r>
              <w:rPr>
                <w:rFonts w:cs="굴림체"/>
                <w:color w:val="6A3E3E"/>
                <w:kern w:val="0"/>
                <w:szCs w:val="20"/>
              </w:rPr>
              <w:t>r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E639A71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r</w:t>
            </w:r>
            <w:r>
              <w:rPr>
                <w:rFonts w:cs="굴림체"/>
                <w:color w:val="000000"/>
                <w:kern w:val="0"/>
                <w:szCs w:val="20"/>
              </w:rPr>
              <w:t>].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; ++</w:t>
            </w:r>
            <w:r>
              <w:rPr>
                <w:rFonts w:cs="굴림체"/>
                <w:color w:val="6A3E3E"/>
                <w:kern w:val="0"/>
                <w:szCs w:val="20"/>
              </w:rPr>
              <w:t>c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E28BD84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r</w:t>
            </w:r>
            <w:r>
              <w:rPr>
                <w:rFonts w:cs="굴림체"/>
                <w:color w:val="000000"/>
                <w:kern w:val="0"/>
                <w:szCs w:val="20"/>
              </w:rPr>
              <w:t>][</w:t>
            </w:r>
            <w:r>
              <w:rPr>
                <w:rFonts w:cs="굴림체"/>
                <w:color w:val="6A3E3E"/>
                <w:kern w:val="0"/>
                <w:szCs w:val="20"/>
              </w:rPr>
              <w:t>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=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++;</w:t>
            </w:r>
          </w:p>
          <w:p w14:paraId="6BFB29F9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D861811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C55F927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print2DArray(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429494F" w14:textId="31889753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EEE3430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3550323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F660632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create2DArray(4, 3);</w:t>
            </w:r>
          </w:p>
          <w:p w14:paraId="480873A5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fill2DArray(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74965B9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print2DArray(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5D02973" w14:textId="77777777" w:rsidR="00EF5407" w:rsidRDefault="00EF5407" w:rsidP="00EF54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7EE557A" w14:textId="27C3C8B7" w:rsidR="00EF5407" w:rsidRDefault="00EF5407" w:rsidP="00EF5407">
            <w:pPr>
              <w:wordWrap/>
              <w:adjustRightInd w:val="0"/>
              <w:jc w:val="left"/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513E27CE" w14:textId="77777777" w:rsidR="00A72A1A" w:rsidRPr="00A72A1A" w:rsidRDefault="00A72A1A" w:rsidP="00432FA3"/>
    <w:p w14:paraId="2BFB81D8" w14:textId="6AB1135B" w:rsidR="00DD37FD" w:rsidRDefault="00DD37FD" w:rsidP="00DD37FD"/>
    <w:p w14:paraId="26408CBC" w14:textId="1563D9BF" w:rsidR="00DD37FD" w:rsidRDefault="00DD37FD" w:rsidP="00DD37FD"/>
    <w:p w14:paraId="32A538DF" w14:textId="07839D9B" w:rsidR="00DD37FD" w:rsidRDefault="00DD37FD" w:rsidP="00DD37FD"/>
    <w:p w14:paraId="5F41E793" w14:textId="6289A5E5" w:rsidR="00543931" w:rsidRDefault="0054393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A2D3D2F" w14:textId="6CB9A44C" w:rsidR="00795BB7" w:rsidRPr="00795BB7" w:rsidRDefault="00795BB7" w:rsidP="00795BB7">
      <w:pPr>
        <w:pStyle w:val="Heading2"/>
      </w:pPr>
      <w:r>
        <w:rPr>
          <w:rFonts w:hint="eastAsia"/>
        </w:rPr>
        <w:lastRenderedPageBreak/>
        <w:t>메모리 구조</w:t>
      </w:r>
      <w:bookmarkStart w:id="3" w:name="_GoBack"/>
      <w:bookmarkEnd w:id="3"/>
    </w:p>
    <w:p w14:paraId="7490FE40" w14:textId="77777777" w:rsidR="00795BB7" w:rsidRDefault="00795BB7" w:rsidP="00795BB7">
      <w:r w:rsidRPr="00C3122B">
        <w:rPr>
          <w:rFonts w:hint="eastAsia"/>
          <w:noProof/>
        </w:rPr>
        <w:drawing>
          <wp:inline distT="0" distB="0" distL="0" distR="0" wp14:anchorId="67F57406" wp14:editId="4E70F028">
            <wp:extent cx="36957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D6B5" w14:textId="77777777" w:rsidR="00795BB7" w:rsidRDefault="00795BB7" w:rsidP="00795BB7"/>
    <w:p w14:paraId="5F17C886" w14:textId="77777777" w:rsidR="00795BB7" w:rsidRDefault="00795BB7" w:rsidP="00795BB7">
      <w:r>
        <w:rPr>
          <w:rFonts w:hint="eastAsia"/>
        </w:rPr>
        <w:t>위와 같은 메모리 구조가 만들어 지도록 아래 코드를 완성하라.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95BB7" w14:paraId="1DC6745F" w14:textId="77777777" w:rsidTr="00A03791">
        <w:tc>
          <w:tcPr>
            <w:tcW w:w="426" w:type="dxa"/>
          </w:tcPr>
          <w:p w14:paraId="2E74B6BD" w14:textId="77777777" w:rsidR="00795BB7" w:rsidRPr="00185935" w:rsidRDefault="00795BB7" w:rsidP="00A03791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4E934661" w14:textId="77777777" w:rsidR="00795BB7" w:rsidRPr="00185935" w:rsidRDefault="00795BB7" w:rsidP="00A03791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02FFC94A" w14:textId="77777777" w:rsidR="00795BB7" w:rsidRPr="00185935" w:rsidRDefault="00795BB7" w:rsidP="00A03791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9D9CB64" w14:textId="77777777" w:rsidR="00795BB7" w:rsidRPr="00185935" w:rsidRDefault="00795BB7" w:rsidP="00A03791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35C74F4" w14:textId="77777777" w:rsidR="00795BB7" w:rsidRPr="00185935" w:rsidRDefault="00795BB7" w:rsidP="00A03791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2CFF72E8" w14:textId="77777777" w:rsidR="00795BB7" w:rsidRPr="00185935" w:rsidRDefault="00795BB7" w:rsidP="00A03791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5EE805F2" w14:textId="77777777" w:rsidR="00795BB7" w:rsidRPr="00185935" w:rsidRDefault="00795BB7" w:rsidP="00A03791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063902B0" w14:textId="77777777" w:rsidR="00795BB7" w:rsidRPr="00185935" w:rsidRDefault="00795BB7" w:rsidP="00A03791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5428D162" w14:textId="77777777" w:rsidR="00795BB7" w:rsidRDefault="00795BB7" w:rsidP="00A03791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3CF58653" w14:textId="77777777" w:rsidR="00795BB7" w:rsidRDefault="00795BB7" w:rsidP="00A03791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322F034F" w14:textId="77777777" w:rsidR="00795BB7" w:rsidRDefault="00795BB7" w:rsidP="00A03791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509EA96B" w14:textId="77777777" w:rsidR="00795BB7" w:rsidRDefault="00795BB7" w:rsidP="00A03791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71D63ECA" w14:textId="77777777" w:rsidR="00795BB7" w:rsidRDefault="00795BB7" w:rsidP="00A03791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4333D22E" w14:textId="77777777" w:rsidR="00795BB7" w:rsidRDefault="00795BB7" w:rsidP="00A03791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3612FFDC" w14:textId="77777777" w:rsidR="00795BB7" w:rsidRDefault="00795BB7" w:rsidP="00A03791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11EE69E6" w14:textId="77777777" w:rsidR="00795BB7" w:rsidRDefault="00795BB7" w:rsidP="00A03791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02616145" w14:textId="77777777" w:rsidR="00795BB7" w:rsidRDefault="00795BB7" w:rsidP="00A03791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6CDD36D5" w14:textId="77777777" w:rsidR="00795BB7" w:rsidRDefault="00795BB7" w:rsidP="00A03791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7D8D6E02" w14:textId="77777777" w:rsidR="00795BB7" w:rsidRDefault="00795BB7" w:rsidP="00A03791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35C23166" w14:textId="77777777" w:rsidR="00795BB7" w:rsidRPr="00185935" w:rsidRDefault="00795BB7" w:rsidP="00A03791">
            <w:pPr>
              <w:pStyle w:val="a1"/>
            </w:pPr>
          </w:p>
        </w:tc>
        <w:tc>
          <w:tcPr>
            <w:tcW w:w="10631" w:type="dxa"/>
          </w:tcPr>
          <w:p w14:paraId="75EDD478" w14:textId="77777777" w:rsidR="00795BB7" w:rsidRDefault="00795BB7" w:rsidP="00A03791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net.skhu.exam1;</w:t>
            </w:r>
          </w:p>
          <w:p w14:paraId="3FFCE532" w14:textId="77777777" w:rsidR="00795BB7" w:rsidRDefault="00795BB7" w:rsidP="00A03791">
            <w:pPr>
              <w:pStyle w:val="a1"/>
            </w:pPr>
          </w:p>
          <w:p w14:paraId="63F194B1" w14:textId="77777777" w:rsidR="00795BB7" w:rsidRDefault="00795BB7" w:rsidP="00A03791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Person {</w:t>
            </w:r>
          </w:p>
          <w:p w14:paraId="45E228DC" w14:textId="77777777" w:rsidR="00795BB7" w:rsidRDefault="00795BB7" w:rsidP="00A03791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1046629B" w14:textId="77777777" w:rsidR="00795BB7" w:rsidRDefault="00795BB7" w:rsidP="00A03791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>;</w:t>
            </w:r>
          </w:p>
          <w:p w14:paraId="77419040" w14:textId="77777777" w:rsidR="00795BB7" w:rsidRDefault="00795BB7" w:rsidP="00A03791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947CD14" w14:textId="77777777" w:rsidR="00795BB7" w:rsidRDefault="00795BB7" w:rsidP="00A03791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Person(String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age</w:t>
            </w:r>
            <w:r>
              <w:rPr>
                <w:color w:val="000000"/>
              </w:rPr>
              <w:t>) {</w:t>
            </w:r>
          </w:p>
          <w:p w14:paraId="42934C69" w14:textId="77777777" w:rsidR="00795BB7" w:rsidRDefault="00795BB7" w:rsidP="00A0379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;</w:t>
            </w:r>
          </w:p>
          <w:p w14:paraId="27E73150" w14:textId="77777777" w:rsidR="00795BB7" w:rsidRDefault="00795BB7" w:rsidP="00A0379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age</w:t>
            </w:r>
            <w:r>
              <w:rPr>
                <w:color w:val="000000"/>
              </w:rPr>
              <w:t>;</w:t>
            </w:r>
          </w:p>
          <w:p w14:paraId="6B5B8361" w14:textId="77777777" w:rsidR="00795BB7" w:rsidRDefault="00795BB7" w:rsidP="00A03791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0CC1EB8" w14:textId="77777777" w:rsidR="00795BB7" w:rsidRDefault="00795BB7" w:rsidP="00A03791">
            <w:pPr>
              <w:pStyle w:val="a1"/>
            </w:pPr>
            <w:r>
              <w:rPr>
                <w:color w:val="000000"/>
              </w:rPr>
              <w:t>}</w:t>
            </w:r>
          </w:p>
          <w:p w14:paraId="21C343B3" w14:textId="77777777" w:rsidR="00795BB7" w:rsidRDefault="00795BB7" w:rsidP="00A03791">
            <w:pPr>
              <w:pStyle w:val="a1"/>
            </w:pPr>
          </w:p>
          <w:p w14:paraId="5B08EF1C" w14:textId="77777777" w:rsidR="00795BB7" w:rsidRDefault="00795BB7" w:rsidP="00A03791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Example04 {</w:t>
            </w:r>
          </w:p>
          <w:p w14:paraId="00C9F126" w14:textId="77777777" w:rsidR="00795BB7" w:rsidRDefault="00795BB7" w:rsidP="00A03791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5E34E877" w14:textId="77777777" w:rsidR="00795BB7" w:rsidRDefault="00795BB7" w:rsidP="00A03791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2EC6F6C6" w14:textId="77777777" w:rsidR="00795BB7" w:rsidRDefault="00795BB7" w:rsidP="00A03791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21F5CB32" w14:textId="77777777" w:rsidR="00795BB7" w:rsidRDefault="00795BB7" w:rsidP="00A03791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D80F8A8" w14:textId="77777777" w:rsidR="00795BB7" w:rsidRDefault="00795BB7" w:rsidP="00A03791">
            <w:pPr>
              <w:pStyle w:val="a1"/>
            </w:pPr>
          </w:p>
          <w:p w14:paraId="07D0276A" w14:textId="77777777" w:rsidR="00795BB7" w:rsidRDefault="00795BB7" w:rsidP="00A03791">
            <w:pPr>
              <w:pStyle w:val="a1"/>
            </w:pPr>
            <w:r>
              <w:rPr>
                <w:color w:val="000000"/>
              </w:rPr>
              <w:t>}</w:t>
            </w:r>
          </w:p>
          <w:p w14:paraId="5784D404" w14:textId="77777777" w:rsidR="00795BB7" w:rsidRDefault="00795BB7" w:rsidP="00A03791">
            <w:pPr>
              <w:pStyle w:val="a1"/>
            </w:pPr>
          </w:p>
        </w:tc>
      </w:tr>
    </w:tbl>
    <w:p w14:paraId="616B2EF6" w14:textId="77777777" w:rsidR="00795BB7" w:rsidRDefault="00795BB7" w:rsidP="00795BB7"/>
    <w:p w14:paraId="55AE398D" w14:textId="77777777" w:rsidR="00DD37FD" w:rsidRPr="00DD37FD" w:rsidRDefault="00DD37FD" w:rsidP="00DD37FD"/>
    <w:sectPr w:rsidR="00DD37FD" w:rsidRPr="00DD37FD" w:rsidSect="00B12C18">
      <w:footerReference w:type="default" r:id="rId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00E9D" w14:textId="77777777" w:rsidR="00EC4660" w:rsidRDefault="00EC4660" w:rsidP="00B12C18">
      <w:r>
        <w:separator/>
      </w:r>
    </w:p>
  </w:endnote>
  <w:endnote w:type="continuationSeparator" w:id="0">
    <w:p w14:paraId="205754C3" w14:textId="77777777" w:rsidR="00EC4660" w:rsidRDefault="00EC4660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1AAB8" w14:textId="76C6ED02" w:rsidR="00281F0F" w:rsidRPr="00B12C18" w:rsidRDefault="00281F0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7C23EE">
      <w:rPr>
        <w:noProof/>
        <w:color w:val="A6A6A6" w:themeColor="background1" w:themeShade="A6"/>
      </w:rPr>
      <w:t>22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7C23EE">
      <w:rPr>
        <w:noProof/>
        <w:color w:val="A6A6A6" w:themeColor="background1" w:themeShade="A6"/>
      </w:rPr>
      <w:t>24</w:t>
    </w:r>
    <w:r w:rsidRPr="00B12C18">
      <w:rPr>
        <w:color w:val="A6A6A6" w:themeColor="background1" w:themeShade="A6"/>
      </w:rPr>
      <w:fldChar w:fldCharType="end"/>
    </w:r>
  </w:p>
  <w:p w14:paraId="0F1F01F4" w14:textId="77777777" w:rsidR="00281F0F" w:rsidRDefault="00281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49631" w14:textId="77777777" w:rsidR="00EC4660" w:rsidRDefault="00EC4660" w:rsidP="00B12C18">
      <w:r>
        <w:separator/>
      </w:r>
    </w:p>
  </w:footnote>
  <w:footnote w:type="continuationSeparator" w:id="0">
    <w:p w14:paraId="74D4B3CB" w14:textId="77777777" w:rsidR="00EC4660" w:rsidRDefault="00EC4660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4720E93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85A"/>
    <w:rsid w:val="000379E4"/>
    <w:rsid w:val="00066744"/>
    <w:rsid w:val="000A1C63"/>
    <w:rsid w:val="000C0D29"/>
    <w:rsid w:val="000D2CAB"/>
    <w:rsid w:val="000D32EE"/>
    <w:rsid w:val="000D7051"/>
    <w:rsid w:val="000F25E2"/>
    <w:rsid w:val="001115C3"/>
    <w:rsid w:val="00116C80"/>
    <w:rsid w:val="001858DA"/>
    <w:rsid w:val="001B2EC7"/>
    <w:rsid w:val="001D2E49"/>
    <w:rsid w:val="001E10BF"/>
    <w:rsid w:val="001F4C01"/>
    <w:rsid w:val="002161B8"/>
    <w:rsid w:val="002165F9"/>
    <w:rsid w:val="00224769"/>
    <w:rsid w:val="00281F0F"/>
    <w:rsid w:val="002B099B"/>
    <w:rsid w:val="002C3D34"/>
    <w:rsid w:val="002E1D8F"/>
    <w:rsid w:val="002F238A"/>
    <w:rsid w:val="00365E2D"/>
    <w:rsid w:val="003A08C1"/>
    <w:rsid w:val="003A3867"/>
    <w:rsid w:val="003B4704"/>
    <w:rsid w:val="003C0DA0"/>
    <w:rsid w:val="003D575D"/>
    <w:rsid w:val="004228A0"/>
    <w:rsid w:val="00432FA3"/>
    <w:rsid w:val="004704A2"/>
    <w:rsid w:val="004855B0"/>
    <w:rsid w:val="00530E33"/>
    <w:rsid w:val="00536F19"/>
    <w:rsid w:val="00543931"/>
    <w:rsid w:val="00561C76"/>
    <w:rsid w:val="005640E0"/>
    <w:rsid w:val="00586DE8"/>
    <w:rsid w:val="005B4BF9"/>
    <w:rsid w:val="0060324E"/>
    <w:rsid w:val="00603AD6"/>
    <w:rsid w:val="0063700C"/>
    <w:rsid w:val="006C085A"/>
    <w:rsid w:val="006C5A82"/>
    <w:rsid w:val="006E54D5"/>
    <w:rsid w:val="00757D88"/>
    <w:rsid w:val="00795BB7"/>
    <w:rsid w:val="007B30C1"/>
    <w:rsid w:val="007C22BA"/>
    <w:rsid w:val="007C23EE"/>
    <w:rsid w:val="007E3BEA"/>
    <w:rsid w:val="00822443"/>
    <w:rsid w:val="00836A6F"/>
    <w:rsid w:val="00856FA6"/>
    <w:rsid w:val="008A112A"/>
    <w:rsid w:val="008B31E8"/>
    <w:rsid w:val="008D2BB2"/>
    <w:rsid w:val="008F2096"/>
    <w:rsid w:val="00905752"/>
    <w:rsid w:val="00926370"/>
    <w:rsid w:val="00934C62"/>
    <w:rsid w:val="009879A8"/>
    <w:rsid w:val="009A30A4"/>
    <w:rsid w:val="009A5A5E"/>
    <w:rsid w:val="009C349C"/>
    <w:rsid w:val="009C47C4"/>
    <w:rsid w:val="009D32CD"/>
    <w:rsid w:val="00A05AFD"/>
    <w:rsid w:val="00A166C1"/>
    <w:rsid w:val="00A22275"/>
    <w:rsid w:val="00A421FB"/>
    <w:rsid w:val="00A7162D"/>
    <w:rsid w:val="00A72A1A"/>
    <w:rsid w:val="00A93154"/>
    <w:rsid w:val="00A94ABA"/>
    <w:rsid w:val="00AA41EC"/>
    <w:rsid w:val="00AC10E8"/>
    <w:rsid w:val="00AC4E67"/>
    <w:rsid w:val="00AD0E69"/>
    <w:rsid w:val="00AD71E2"/>
    <w:rsid w:val="00AE5819"/>
    <w:rsid w:val="00B036D2"/>
    <w:rsid w:val="00B12C18"/>
    <w:rsid w:val="00B16E53"/>
    <w:rsid w:val="00B31165"/>
    <w:rsid w:val="00B436FB"/>
    <w:rsid w:val="00BA7941"/>
    <w:rsid w:val="00BB5CBE"/>
    <w:rsid w:val="00BC1C85"/>
    <w:rsid w:val="00BE0D74"/>
    <w:rsid w:val="00BE5691"/>
    <w:rsid w:val="00BF0961"/>
    <w:rsid w:val="00BF12B7"/>
    <w:rsid w:val="00BF6867"/>
    <w:rsid w:val="00C352DD"/>
    <w:rsid w:val="00C60CB9"/>
    <w:rsid w:val="00CA466C"/>
    <w:rsid w:val="00CD23EE"/>
    <w:rsid w:val="00D04E16"/>
    <w:rsid w:val="00D2239A"/>
    <w:rsid w:val="00D31D25"/>
    <w:rsid w:val="00DD17E2"/>
    <w:rsid w:val="00DD319A"/>
    <w:rsid w:val="00DD37FD"/>
    <w:rsid w:val="00DD42A1"/>
    <w:rsid w:val="00E040B4"/>
    <w:rsid w:val="00E422CC"/>
    <w:rsid w:val="00E46B9D"/>
    <w:rsid w:val="00E50655"/>
    <w:rsid w:val="00E60428"/>
    <w:rsid w:val="00E61107"/>
    <w:rsid w:val="00E64564"/>
    <w:rsid w:val="00E706E6"/>
    <w:rsid w:val="00E76345"/>
    <w:rsid w:val="00EB3955"/>
    <w:rsid w:val="00EC4660"/>
    <w:rsid w:val="00EF0E91"/>
    <w:rsid w:val="00EF5407"/>
    <w:rsid w:val="00EF5882"/>
    <w:rsid w:val="00F22911"/>
    <w:rsid w:val="00F34E7A"/>
    <w:rsid w:val="00F446A3"/>
    <w:rsid w:val="00F579D5"/>
    <w:rsid w:val="00F6374D"/>
    <w:rsid w:val="00F90FA9"/>
    <w:rsid w:val="00F916E8"/>
    <w:rsid w:val="00FD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4C91B6"/>
  <w15:chartTrackingRefBased/>
  <w15:docId w15:val="{48C52115-9554-4F3A-9BCB-4B41CCE4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0A4"/>
    <w:pPr>
      <w:keepNext/>
      <w:numPr>
        <w:numId w:val="5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0A4"/>
    <w:pPr>
      <w:keepNext/>
      <w:numPr>
        <w:ilvl w:val="1"/>
        <w:numId w:val="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30A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A4"/>
    <w:rPr>
      <w:rFonts w:ascii="굴림" w:eastAsia="굴림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0A4"/>
    <w:rPr>
      <w:rFonts w:ascii="굴림" w:eastAsia="굴림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0A4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paragraph" w:customStyle="1" w:styleId="a1">
    <w:name w:val="코드표"/>
    <w:basedOn w:val="Normal"/>
    <w:link w:val="Char1"/>
    <w:qFormat/>
    <w:rsid w:val="006C085A"/>
    <w:pPr>
      <w:wordWrap/>
      <w:adjustRightInd w:val="0"/>
      <w:spacing w:line="24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6C085A"/>
    <w:rPr>
      <w:rFonts w:ascii="굴림체" w:eastAsia="굴림체" w:cs="굴림체"/>
      <w:bCs/>
      <w:kern w:val="0"/>
      <w:szCs w:val="20"/>
    </w:rPr>
  </w:style>
  <w:style w:type="table" w:styleId="TableGrid">
    <w:name w:val="Table Grid"/>
    <w:basedOn w:val="TableNormal"/>
    <w:uiPriority w:val="59"/>
    <w:rsid w:val="006C0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112A"/>
  </w:style>
  <w:style w:type="character" w:customStyle="1" w:styleId="DateChar">
    <w:name w:val="Date Char"/>
    <w:basedOn w:val="DefaultParagraphFont"/>
    <w:link w:val="Date"/>
    <w:uiPriority w:val="99"/>
    <w:semiHidden/>
    <w:rsid w:val="008A112A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8A112A"/>
  </w:style>
  <w:style w:type="paragraph" w:styleId="TOC2">
    <w:name w:val="toc 2"/>
    <w:basedOn w:val="Normal"/>
    <w:next w:val="Normal"/>
    <w:autoRedefine/>
    <w:uiPriority w:val="39"/>
    <w:unhideWhenUsed/>
    <w:rsid w:val="008A112A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8A11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EEFAA-7F62-464F-9C94-EE96077FE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997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62</cp:revision>
  <dcterms:created xsi:type="dcterms:W3CDTF">2016-08-29T14:04:00Z</dcterms:created>
  <dcterms:modified xsi:type="dcterms:W3CDTF">2018-10-05T00:50:00Z</dcterms:modified>
</cp:coreProperties>
</file>